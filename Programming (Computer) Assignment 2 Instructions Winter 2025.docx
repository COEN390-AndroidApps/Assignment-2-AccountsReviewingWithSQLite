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8916E" w14:textId="77777777" w:rsidR="001E3875" w:rsidRPr="001E3875" w:rsidRDefault="001E3875" w:rsidP="001E3875">
      <w:pPr>
        <w:spacing w:after="0" w:line="259" w:lineRule="auto"/>
        <w:jc w:val="center"/>
        <w:rPr>
          <w:rFonts w:ascii="Calibri" w:eastAsia="Calibri" w:hAnsi="Calibri" w:cs="Times New Roman"/>
          <w:b/>
          <w:bCs/>
          <w:color w:val="auto"/>
          <w:sz w:val="28"/>
          <w:szCs w:val="28"/>
        </w:rPr>
      </w:pPr>
      <w:r w:rsidRPr="001E3875">
        <w:rPr>
          <w:rFonts w:ascii="Calibri" w:eastAsia="Calibri" w:hAnsi="Calibri" w:cs="Times New Roman"/>
          <w:b/>
          <w:bCs/>
          <w:color w:val="auto"/>
          <w:sz w:val="28"/>
          <w:szCs w:val="28"/>
        </w:rPr>
        <w:t>Concordia University</w:t>
      </w:r>
    </w:p>
    <w:p w14:paraId="544004F9" w14:textId="77777777" w:rsidR="001E3875" w:rsidRPr="001E3875" w:rsidRDefault="001E3875" w:rsidP="001E3875">
      <w:pPr>
        <w:spacing w:after="0" w:line="259" w:lineRule="auto"/>
        <w:jc w:val="center"/>
        <w:rPr>
          <w:rFonts w:ascii="Calibri" w:eastAsia="Calibri" w:hAnsi="Calibri" w:cs="Times New Roman"/>
          <w:b/>
          <w:bCs/>
          <w:color w:val="auto"/>
          <w:sz w:val="28"/>
          <w:szCs w:val="28"/>
        </w:rPr>
      </w:pPr>
      <w:r w:rsidRPr="001E3875">
        <w:rPr>
          <w:rFonts w:ascii="Calibri" w:eastAsia="Calibri" w:hAnsi="Calibri" w:cs="Times New Roman"/>
          <w:b/>
          <w:bCs/>
          <w:color w:val="auto"/>
          <w:sz w:val="28"/>
          <w:szCs w:val="28"/>
        </w:rPr>
        <w:t xml:space="preserve">COEN/ELEC 390 </w:t>
      </w:r>
    </w:p>
    <w:p w14:paraId="370BA065" w14:textId="247EF064" w:rsidR="001E3875" w:rsidRPr="001E3875" w:rsidRDefault="0037165D" w:rsidP="001E3875">
      <w:pPr>
        <w:spacing w:after="0" w:line="259" w:lineRule="auto"/>
        <w:jc w:val="center"/>
        <w:rPr>
          <w:rFonts w:ascii="Calibri" w:eastAsia="Calibri" w:hAnsi="Calibri" w:cs="Times New Roman"/>
          <w:b/>
          <w:bCs/>
          <w:color w:val="auto"/>
          <w:sz w:val="28"/>
          <w:szCs w:val="28"/>
        </w:rPr>
      </w:pPr>
      <w:r>
        <w:rPr>
          <w:rFonts w:ascii="Calibri" w:eastAsia="Calibri" w:hAnsi="Calibri" w:cs="Times New Roman"/>
          <w:b/>
          <w:bCs/>
          <w:color w:val="auto"/>
          <w:sz w:val="28"/>
          <w:szCs w:val="28"/>
        </w:rPr>
        <w:t>Winter 2025</w:t>
      </w:r>
    </w:p>
    <w:p w14:paraId="541517A9" w14:textId="77777777" w:rsidR="001E3875" w:rsidRPr="001E3875" w:rsidRDefault="001E3875" w:rsidP="001E3875">
      <w:pPr>
        <w:spacing w:after="160" w:line="259" w:lineRule="auto"/>
        <w:jc w:val="center"/>
        <w:rPr>
          <w:rFonts w:ascii="Calibri" w:eastAsia="Calibri" w:hAnsi="Calibri" w:cs="Times New Roman"/>
          <w:b/>
          <w:bCs/>
          <w:color w:val="auto"/>
          <w:sz w:val="28"/>
          <w:szCs w:val="28"/>
        </w:rPr>
      </w:pPr>
      <w:r w:rsidRPr="001E3875">
        <w:rPr>
          <w:rFonts w:ascii="Calibri" w:eastAsia="Calibri" w:hAnsi="Calibri" w:cs="Times New Roman"/>
          <w:b/>
          <w:bCs/>
          <w:color w:val="auto"/>
          <w:sz w:val="28"/>
          <w:szCs w:val="28"/>
        </w:rPr>
        <w:t>Technical Assignment 2</w:t>
      </w:r>
    </w:p>
    <w:p w14:paraId="4839877C" w14:textId="77777777" w:rsidR="001E3875" w:rsidRPr="001E3875" w:rsidRDefault="001E3875" w:rsidP="001E3875">
      <w:pPr>
        <w:spacing w:after="160" w:line="259" w:lineRule="auto"/>
        <w:jc w:val="center"/>
        <w:rPr>
          <w:rFonts w:ascii="Calibri" w:eastAsia="Calibri" w:hAnsi="Calibri" w:cs="Times New Roman"/>
          <w:b/>
          <w:bCs/>
          <w:color w:val="auto"/>
          <w:sz w:val="18"/>
          <w:szCs w:val="18"/>
        </w:rPr>
      </w:pPr>
      <w:r w:rsidRPr="001E3875">
        <w:rPr>
          <w:rFonts w:ascii="Calibri" w:eastAsia="Calibri" w:hAnsi="Calibri" w:cs="Times New Roman"/>
          <w:b/>
          <w:bCs/>
          <w:noProof/>
          <w:color w:val="auto"/>
          <w:sz w:val="22"/>
        </w:rPr>
        <mc:AlternateContent>
          <mc:Choice Requires="wps">
            <w:drawing>
              <wp:anchor distT="0" distB="0" distL="114300" distR="114300" simplePos="0" relativeHeight="251659264" behindDoc="0" locked="0" layoutInCell="1" allowOverlap="1" wp14:anchorId="0718E673" wp14:editId="614D8AE3">
                <wp:simplePos x="0" y="0"/>
                <wp:positionH relativeFrom="margin">
                  <wp:posOffset>0</wp:posOffset>
                </wp:positionH>
                <wp:positionV relativeFrom="paragraph">
                  <wp:posOffset>156210</wp:posOffset>
                </wp:positionV>
                <wp:extent cx="5916295" cy="421200"/>
                <wp:effectExtent l="0" t="0" r="14605" b="10795"/>
                <wp:wrapTopAndBottom/>
                <wp:docPr id="1" name="Text Box 1"/>
                <wp:cNvGraphicFramePr/>
                <a:graphic xmlns:a="http://schemas.openxmlformats.org/drawingml/2006/main">
                  <a:graphicData uri="http://schemas.microsoft.com/office/word/2010/wordprocessingShape">
                    <wps:wsp>
                      <wps:cNvSpPr txBox="1"/>
                      <wps:spPr>
                        <a:xfrm>
                          <a:off x="0" y="0"/>
                          <a:ext cx="5916295" cy="421200"/>
                        </a:xfrm>
                        <a:prstGeom prst="rect">
                          <a:avLst/>
                        </a:prstGeom>
                        <a:solidFill>
                          <a:sysClr val="window" lastClr="FFFFFF"/>
                        </a:solidFill>
                        <a:ln w="6350">
                          <a:solidFill>
                            <a:prstClr val="black"/>
                          </a:solidFill>
                        </a:ln>
                      </wps:spPr>
                      <wps:txbx>
                        <w:txbxContent>
                          <w:p w14:paraId="3487EAAD" w14:textId="11276198" w:rsidR="001E3875" w:rsidRPr="00375943" w:rsidRDefault="001E3875" w:rsidP="001E3875">
                            <w:pPr>
                              <w:spacing w:after="0"/>
                              <w:jc w:val="both"/>
                              <w:rPr>
                                <w:sz w:val="20"/>
                                <w:szCs w:val="20"/>
                              </w:rPr>
                            </w:pPr>
                            <w:r w:rsidRPr="00375943">
                              <w:rPr>
                                <w:b/>
                                <w:bCs/>
                                <w:sz w:val="20"/>
                                <w:szCs w:val="20"/>
                              </w:rPr>
                              <w:t>Deadline:</w:t>
                            </w:r>
                            <w:r w:rsidRPr="00375943">
                              <w:rPr>
                                <w:b/>
                                <w:bCs/>
                                <w:sz w:val="20"/>
                                <w:szCs w:val="20"/>
                              </w:rPr>
                              <w:tab/>
                            </w:r>
                            <w:r w:rsidRPr="00375943">
                              <w:rPr>
                                <w:b/>
                                <w:bCs/>
                                <w:sz w:val="20"/>
                                <w:szCs w:val="20"/>
                              </w:rPr>
                              <w:tab/>
                              <w:t xml:space="preserve"> </w:t>
                            </w:r>
                            <w:r w:rsidRPr="00375943">
                              <w:rPr>
                                <w:b/>
                                <w:bCs/>
                                <w:sz w:val="20"/>
                                <w:szCs w:val="20"/>
                              </w:rPr>
                              <w:tab/>
                            </w:r>
                            <w:r w:rsidR="0037165D">
                              <w:rPr>
                                <w:bCs/>
                                <w:sz w:val="20"/>
                                <w:szCs w:val="20"/>
                              </w:rPr>
                              <w:t>March 4</w:t>
                            </w:r>
                            <w:r>
                              <w:rPr>
                                <w:b/>
                                <w:bCs/>
                                <w:sz w:val="20"/>
                                <w:szCs w:val="20"/>
                              </w:rPr>
                              <w:t>,</w:t>
                            </w:r>
                            <w:r>
                              <w:rPr>
                                <w:sz w:val="20"/>
                                <w:szCs w:val="20"/>
                              </w:rPr>
                              <w:t xml:space="preserve"> 202</w:t>
                            </w:r>
                            <w:r w:rsidR="0037165D">
                              <w:rPr>
                                <w:sz w:val="20"/>
                                <w:szCs w:val="20"/>
                              </w:rPr>
                              <w:t>5</w:t>
                            </w:r>
                            <w:r>
                              <w:rPr>
                                <w:sz w:val="20"/>
                                <w:szCs w:val="20"/>
                              </w:rPr>
                              <w:t xml:space="preserve"> @ 11:55 pm</w:t>
                            </w:r>
                          </w:p>
                          <w:p w14:paraId="5D42BC19" w14:textId="1B34ED83" w:rsidR="001E3875" w:rsidRPr="00375943" w:rsidRDefault="001E3875" w:rsidP="001E3875">
                            <w:pPr>
                              <w:spacing w:after="0"/>
                              <w:jc w:val="both"/>
                              <w:rPr>
                                <w:sz w:val="20"/>
                                <w:szCs w:val="20"/>
                              </w:rPr>
                            </w:pPr>
                            <w:r w:rsidRPr="00375943">
                              <w:rPr>
                                <w:b/>
                                <w:bCs/>
                                <w:sz w:val="20"/>
                                <w:szCs w:val="20"/>
                              </w:rPr>
                              <w:t>Late Submission:</w:t>
                            </w:r>
                            <w:r w:rsidRPr="00375943">
                              <w:rPr>
                                <w:b/>
                                <w:bCs/>
                                <w:sz w:val="20"/>
                                <w:szCs w:val="20"/>
                              </w:rPr>
                              <w:tab/>
                            </w:r>
                            <w:r w:rsidRPr="00375943">
                              <w:rPr>
                                <w:b/>
                                <w:bCs/>
                                <w:sz w:val="20"/>
                                <w:szCs w:val="20"/>
                              </w:rPr>
                              <w:tab/>
                            </w:r>
                            <w:r>
                              <w:rPr>
                                <w:sz w:val="20"/>
                                <w:szCs w:val="20"/>
                              </w:rPr>
                              <w:t>-20% for every 1 day late after due date</w:t>
                            </w:r>
                          </w:p>
                          <w:p w14:paraId="6436EF56" w14:textId="77777777" w:rsidR="001E3875" w:rsidRDefault="001E3875" w:rsidP="001E38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8E673" id="_x0000_t202" coordsize="21600,21600" o:spt="202" path="m,l,21600r21600,l21600,xe">
                <v:stroke joinstyle="miter"/>
                <v:path gradientshapeok="t" o:connecttype="rect"/>
              </v:shapetype>
              <v:shape id="Text Box 1" o:spid="_x0000_s1026" type="#_x0000_t202" style="position:absolute;left:0;text-align:left;margin-left:0;margin-top:12.3pt;width:465.85pt;height:3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" fillcolor="window" strokeweight=".5pt">
                <v:textbox>
                  <w:txbxContent>
                    <w:p w14:paraId="3487EAAD" w14:textId="11276198" w:rsidR="001E3875" w:rsidRPr="00375943" w:rsidRDefault="001E3875" w:rsidP="001E3875">
                      <w:pPr>
                        <w:spacing w:after="0"/>
                        <w:jc w:val="both"/>
                        <w:rPr>
                          <w:sz w:val="20"/>
                          <w:szCs w:val="20"/>
                        </w:rPr>
                      </w:pPr>
                      <w:r w:rsidRPr="00375943">
                        <w:rPr>
                          <w:b/>
                          <w:bCs/>
                          <w:sz w:val="20"/>
                          <w:szCs w:val="20"/>
                        </w:rPr>
                        <w:t>Deadline:</w:t>
                      </w:r>
                      <w:r w:rsidRPr="00375943">
                        <w:rPr>
                          <w:b/>
                          <w:bCs/>
                          <w:sz w:val="20"/>
                          <w:szCs w:val="20"/>
                        </w:rPr>
                        <w:tab/>
                      </w:r>
                      <w:r w:rsidRPr="00375943">
                        <w:rPr>
                          <w:b/>
                          <w:bCs/>
                          <w:sz w:val="20"/>
                          <w:szCs w:val="20"/>
                        </w:rPr>
                        <w:tab/>
                        <w:t xml:space="preserve"> </w:t>
                      </w:r>
                      <w:r w:rsidRPr="00375943">
                        <w:rPr>
                          <w:b/>
                          <w:bCs/>
                          <w:sz w:val="20"/>
                          <w:szCs w:val="20"/>
                        </w:rPr>
                        <w:tab/>
                      </w:r>
                      <w:r w:rsidR="0037165D">
                        <w:rPr>
                          <w:bCs/>
                          <w:sz w:val="20"/>
                          <w:szCs w:val="20"/>
                        </w:rPr>
                        <w:t>March 4</w:t>
                      </w:r>
                      <w:r>
                        <w:rPr>
                          <w:b/>
                          <w:bCs/>
                          <w:sz w:val="20"/>
                          <w:szCs w:val="20"/>
                        </w:rPr>
                        <w:t>,</w:t>
                      </w:r>
                      <w:r>
                        <w:rPr>
                          <w:sz w:val="20"/>
                          <w:szCs w:val="20"/>
                        </w:rPr>
                        <w:t xml:space="preserve"> 202</w:t>
                      </w:r>
                      <w:r w:rsidR="0037165D">
                        <w:rPr>
                          <w:sz w:val="20"/>
                          <w:szCs w:val="20"/>
                        </w:rPr>
                        <w:t>5</w:t>
                      </w:r>
                      <w:r>
                        <w:rPr>
                          <w:sz w:val="20"/>
                          <w:szCs w:val="20"/>
                        </w:rPr>
                        <w:t xml:space="preserve"> @ 11:55 pm</w:t>
                      </w:r>
                    </w:p>
                    <w:p w14:paraId="5D42BC19" w14:textId="1B34ED83" w:rsidR="001E3875" w:rsidRPr="00375943" w:rsidRDefault="001E3875" w:rsidP="001E3875">
                      <w:pPr>
                        <w:spacing w:after="0"/>
                        <w:jc w:val="both"/>
                        <w:rPr>
                          <w:sz w:val="20"/>
                          <w:szCs w:val="20"/>
                        </w:rPr>
                      </w:pPr>
                      <w:r w:rsidRPr="00375943">
                        <w:rPr>
                          <w:b/>
                          <w:bCs/>
                          <w:sz w:val="20"/>
                          <w:szCs w:val="20"/>
                        </w:rPr>
                        <w:t>Late Submission:</w:t>
                      </w:r>
                      <w:r w:rsidRPr="00375943">
                        <w:rPr>
                          <w:b/>
                          <w:bCs/>
                          <w:sz w:val="20"/>
                          <w:szCs w:val="20"/>
                        </w:rPr>
                        <w:tab/>
                      </w:r>
                      <w:r w:rsidRPr="00375943">
                        <w:rPr>
                          <w:b/>
                          <w:bCs/>
                          <w:sz w:val="20"/>
                          <w:szCs w:val="20"/>
                        </w:rPr>
                        <w:tab/>
                      </w:r>
                      <w:r>
                        <w:rPr>
                          <w:sz w:val="20"/>
                          <w:szCs w:val="20"/>
                        </w:rPr>
                        <w:t>-20% for every 1 day late after due date</w:t>
                      </w:r>
                    </w:p>
                    <w:p w14:paraId="6436EF56" w14:textId="77777777" w:rsidR="001E3875" w:rsidRDefault="001E3875" w:rsidP="001E3875"/>
                  </w:txbxContent>
                </v:textbox>
                <w10:wrap type="topAndBottom" anchorx="margin"/>
              </v:shape>
            </w:pict>
          </mc:Fallback>
        </mc:AlternateContent>
      </w:r>
    </w:p>
    <w:p w14:paraId="620F78C3"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22"/>
          <w:u w:val="single"/>
        </w:rPr>
      </w:pPr>
      <w:r w:rsidRPr="001E3875">
        <w:rPr>
          <w:rFonts w:ascii="Calibri" w:eastAsia="Times New Roman" w:hAnsi="Calibri" w:cs="Times New Roman"/>
          <w:color w:val="auto"/>
          <w:sz w:val="22"/>
          <w:u w:val="single"/>
        </w:rPr>
        <w:t>WARNING</w:t>
      </w:r>
    </w:p>
    <w:p w14:paraId="0698AD15"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22"/>
        </w:rPr>
      </w:pPr>
      <w:r w:rsidRPr="001E3875">
        <w:rPr>
          <w:rFonts w:ascii="Calibri" w:eastAsia="Times New Roman" w:hAnsi="Calibri" w:cs="Times New Roman"/>
          <w:color w:val="auto"/>
          <w:sz w:val="22"/>
        </w:rPr>
        <w:t>You should do this assignment entirely by yourself, individually, using only materials provided in this document and by the Teaching assistants.</w:t>
      </w:r>
    </w:p>
    <w:p w14:paraId="2A34A2BF"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22"/>
        </w:rPr>
      </w:pPr>
    </w:p>
    <w:p w14:paraId="405441FE"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32"/>
          <w:szCs w:val="32"/>
        </w:rPr>
      </w:pPr>
      <w:r w:rsidRPr="001E3875">
        <w:rPr>
          <w:rFonts w:ascii="Calibri" w:eastAsia="Times New Roman" w:hAnsi="Calibri" w:cs="Times New Roman"/>
          <w:color w:val="auto"/>
          <w:sz w:val="32"/>
          <w:szCs w:val="32"/>
        </w:rPr>
        <w:t>Objective</w:t>
      </w:r>
    </w:p>
    <w:p w14:paraId="7B74877C" w14:textId="77777777" w:rsidR="001E3875" w:rsidRPr="001E3875" w:rsidRDefault="001E3875" w:rsidP="001E3875">
      <w:pPr>
        <w:spacing w:after="16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 xml:space="preserve"> Design and implement an android mobile application with description given below. Using SQLite to save data and read data in an MVC structure with the use of DialogFragment. By the end of the assignment, you will end up with a simple application to manage a database of simple profiles for users, with a profile consultation history feature.</w:t>
      </w:r>
    </w:p>
    <w:p w14:paraId="407E9490"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32"/>
          <w:szCs w:val="32"/>
        </w:rPr>
      </w:pPr>
      <w:r w:rsidRPr="001E3875">
        <w:rPr>
          <w:rFonts w:ascii="Calibri" w:eastAsia="Times New Roman" w:hAnsi="Calibri" w:cs="Times New Roman"/>
          <w:color w:val="auto"/>
          <w:sz w:val="32"/>
          <w:szCs w:val="32"/>
        </w:rPr>
        <w:t>Application Description</w:t>
      </w:r>
    </w:p>
    <w:p w14:paraId="53161D2C" w14:textId="77777777" w:rsidR="001E3875" w:rsidRPr="001E3875" w:rsidRDefault="001E3875" w:rsidP="001E3875">
      <w:pPr>
        <w:spacing w:after="16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Two Activities: mainActivity, and profileActivity. The mainActivity has an action button which opens a DialogFragment allowing the operator to add user profiles to the database. The mainActivity displays the list of all user profiles, showing only the profile name. Each list item is clickable, clicking on a list item opens the profileActivity and display the details of the user profile entry clicked. Because the data in the profiles may be sensitive, the profileActivity also displays a list of all previous time &amp; date where the profile was opened.</w:t>
      </w:r>
    </w:p>
    <w:p w14:paraId="1269F80E"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32"/>
          <w:szCs w:val="32"/>
        </w:rPr>
      </w:pPr>
      <w:r w:rsidRPr="001E3875">
        <w:rPr>
          <w:rFonts w:ascii="Calibri" w:eastAsia="Times New Roman" w:hAnsi="Calibri" w:cs="Times New Roman"/>
          <w:color w:val="auto"/>
          <w:sz w:val="32"/>
          <w:szCs w:val="32"/>
        </w:rPr>
        <w:lastRenderedPageBreak/>
        <w:t>Approximate Mockup of app Navigation</w:t>
      </w:r>
    </w:p>
    <w:p w14:paraId="065DE71D" w14:textId="77777777" w:rsidR="001E3875" w:rsidRPr="001E3875" w:rsidRDefault="001E3875" w:rsidP="001E3875">
      <w:pPr>
        <w:spacing w:after="160" w:line="259" w:lineRule="auto"/>
        <w:rPr>
          <w:rFonts w:ascii="Calibri" w:eastAsia="Calibri" w:hAnsi="Calibri" w:cs="Times New Roman"/>
          <w:color w:val="auto"/>
          <w:sz w:val="22"/>
        </w:rPr>
      </w:pPr>
      <w:r w:rsidRPr="001E3875">
        <w:rPr>
          <w:rFonts w:ascii="Calibri" w:eastAsia="Calibri" w:hAnsi="Calibri" w:cs="Times New Roman"/>
          <w:noProof/>
          <w:color w:val="auto"/>
          <w:sz w:val="22"/>
        </w:rPr>
        <mc:AlternateContent>
          <mc:Choice Requires="wpi">
            <w:drawing>
              <wp:anchor distT="0" distB="0" distL="114300" distR="114300" simplePos="0" relativeHeight="251664384" behindDoc="0" locked="0" layoutInCell="1" allowOverlap="1" wp14:anchorId="76D620BF" wp14:editId="0FB32A03">
                <wp:simplePos x="0" y="0"/>
                <wp:positionH relativeFrom="column">
                  <wp:posOffset>1566960</wp:posOffset>
                </wp:positionH>
                <wp:positionV relativeFrom="paragraph">
                  <wp:posOffset>496320</wp:posOffset>
                </wp:positionV>
                <wp:extent cx="2499480" cy="294120"/>
                <wp:effectExtent l="38100" t="38100" r="0" b="48895"/>
                <wp:wrapNone/>
                <wp:docPr id="42" name="Ink 42"/>
                <wp:cNvGraphicFramePr/>
                <a:graphic xmlns:a="http://schemas.openxmlformats.org/drawingml/2006/main">
                  <a:graphicData uri="http://schemas.microsoft.com/office/word/2010/wordprocessingInk">
                    <w14:contentPart bwMode="auto" r:id="rId8">
                      <w14:nvContentPartPr>
                        <w14:cNvContentPartPr/>
                      </w14:nvContentPartPr>
                      <w14:xfrm>
                        <a:off x="0" y="0"/>
                        <a:ext cx="2499480" cy="294120"/>
                      </w14:xfrm>
                    </w14:contentPart>
                  </a:graphicData>
                </a:graphic>
              </wp:anchor>
            </w:drawing>
          </mc:Choice>
          <mc:Fallback>
            <w:pict>
              <v:shapetype w14:anchorId="6E6EC9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2.7pt;margin-top:38.4pt;width:198.2pt;height:2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">
                <v:imagedata r:id="rId9" o:title=""/>
              </v:shape>
            </w:pict>
          </mc:Fallback>
        </mc:AlternateContent>
      </w:r>
      <w:r w:rsidRPr="001E3875">
        <w:rPr>
          <w:rFonts w:ascii="Calibri" w:eastAsia="Calibri" w:hAnsi="Calibri" w:cs="Times New Roman"/>
          <w:noProof/>
          <w:color w:val="auto"/>
          <w:sz w:val="22"/>
        </w:rPr>
        <mc:AlternateContent>
          <mc:Choice Requires="wpi">
            <w:drawing>
              <wp:anchor distT="0" distB="0" distL="114300" distR="114300" simplePos="0" relativeHeight="251663360" behindDoc="0" locked="0" layoutInCell="1" allowOverlap="1" wp14:anchorId="675F7AD9" wp14:editId="54F8B4CB">
                <wp:simplePos x="0" y="0"/>
                <wp:positionH relativeFrom="column">
                  <wp:posOffset>1511880</wp:posOffset>
                </wp:positionH>
                <wp:positionV relativeFrom="paragraph">
                  <wp:posOffset>617640</wp:posOffset>
                </wp:positionV>
                <wp:extent cx="54720" cy="38520"/>
                <wp:effectExtent l="38100" t="38100" r="40640" b="57150"/>
                <wp:wrapNone/>
                <wp:docPr id="41" name="Ink 41"/>
                <wp:cNvGraphicFramePr/>
                <a:graphic xmlns:a="http://schemas.openxmlformats.org/drawingml/2006/main">
                  <a:graphicData uri="http://schemas.microsoft.com/office/word/2010/wordprocessingInk">
                    <w14:contentPart bwMode="auto" r:id="rId10">
                      <w14:nvContentPartPr>
                        <w14:cNvContentPartPr/>
                      </w14:nvContentPartPr>
                      <w14:xfrm>
                        <a:off x="0" y="0"/>
                        <a:ext cx="54720" cy="38520"/>
                      </w14:xfrm>
                    </w14:contentPart>
                  </a:graphicData>
                </a:graphic>
              </wp:anchor>
            </w:drawing>
          </mc:Choice>
          <mc:Fallback>
            <w:pict>
              <v:shape w14:anchorId="68E14912" id="Ink 41" o:spid="_x0000_s1026" type="#_x0000_t75" style="position:absolute;margin-left:118.35pt;margin-top:47.95pt;width:5.7pt;height: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">
                <v:imagedata r:id="rId11" o:title=""/>
              </v:shape>
            </w:pict>
          </mc:Fallback>
        </mc:AlternateContent>
      </w:r>
      <w:r w:rsidRPr="001E3875">
        <w:rPr>
          <w:rFonts w:ascii="Calibri" w:eastAsia="Calibri" w:hAnsi="Calibri" w:cs="Times New Roman"/>
          <w:noProof/>
          <w:color w:val="auto"/>
          <w:sz w:val="22"/>
        </w:rPr>
        <mc:AlternateContent>
          <mc:Choice Requires="wpi">
            <w:drawing>
              <wp:anchor distT="0" distB="0" distL="114300" distR="114300" simplePos="0" relativeHeight="251662336" behindDoc="0" locked="0" layoutInCell="1" allowOverlap="1" wp14:anchorId="643CA10B" wp14:editId="04FAFFE9">
                <wp:simplePos x="0" y="0"/>
                <wp:positionH relativeFrom="column">
                  <wp:posOffset>1586865</wp:posOffset>
                </wp:positionH>
                <wp:positionV relativeFrom="paragraph">
                  <wp:posOffset>2012950</wp:posOffset>
                </wp:positionV>
                <wp:extent cx="622570" cy="1087120"/>
                <wp:effectExtent l="38100" t="38100" r="44450" b="55880"/>
                <wp:wrapNone/>
                <wp:docPr id="36" name="Ink 36"/>
                <wp:cNvGraphicFramePr/>
                <a:graphic xmlns:a="http://schemas.openxmlformats.org/drawingml/2006/main">
                  <a:graphicData uri="http://schemas.microsoft.com/office/word/2010/wordprocessingInk">
                    <w14:contentPart bwMode="auto" r:id="rId12">
                      <w14:nvContentPartPr>
                        <w14:cNvContentPartPr/>
                      </w14:nvContentPartPr>
                      <w14:xfrm>
                        <a:off x="0" y="0"/>
                        <a:ext cx="622570" cy="1087120"/>
                      </w14:xfrm>
                    </w14:contentPart>
                  </a:graphicData>
                </a:graphic>
              </wp:anchor>
            </w:drawing>
          </mc:Choice>
          <mc:Fallback>
            <w:pict>
              <v:shape w14:anchorId="3CFE1BCE" id="Ink 36" o:spid="_x0000_s1026" type="#_x0000_t75" style="position:absolute;margin-left:124.25pt;margin-top:157.8pt;width:50.4pt;height:8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">
                <v:imagedata r:id="rId13" o:title=""/>
              </v:shape>
            </w:pict>
          </mc:Fallback>
        </mc:AlternateContent>
      </w:r>
      <w:r w:rsidRPr="001E3875">
        <w:rPr>
          <w:rFonts w:ascii="Calibri" w:eastAsia="Calibri" w:hAnsi="Calibri" w:cs="Times New Roman"/>
          <w:noProof/>
          <w:color w:val="auto"/>
          <w:sz w:val="22"/>
        </w:rPr>
        <w:drawing>
          <wp:inline distT="0" distB="0" distL="0" distR="0" wp14:anchorId="2C384A1D" wp14:editId="0680046B">
            <wp:extent cx="1752621" cy="3604260"/>
            <wp:effectExtent l="0" t="0" r="0" b="0"/>
            <wp:docPr id="28" name="Picture 2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940" cy="3629594"/>
                    </a:xfrm>
                    <a:prstGeom prst="rect">
                      <a:avLst/>
                    </a:prstGeom>
                    <a:noFill/>
                    <a:ln>
                      <a:noFill/>
                    </a:ln>
                  </pic:spPr>
                </pic:pic>
              </a:graphicData>
            </a:graphic>
          </wp:inline>
        </w:drawing>
      </w:r>
      <w:r w:rsidRPr="001E3875">
        <w:rPr>
          <w:rFonts w:ascii="Calibri" w:eastAsia="Calibri" w:hAnsi="Calibri" w:cs="Times New Roman"/>
          <w:color w:val="auto"/>
          <w:sz w:val="22"/>
        </w:rPr>
        <w:t xml:space="preserve">          </w:t>
      </w:r>
      <w:r w:rsidRPr="001E3875">
        <w:rPr>
          <w:rFonts w:ascii="Calibri" w:eastAsia="Calibri" w:hAnsi="Calibri" w:cs="Times New Roman"/>
          <w:noProof/>
          <w:color w:val="auto"/>
          <w:sz w:val="22"/>
        </w:rPr>
        <w:drawing>
          <wp:inline distT="0" distB="0" distL="0" distR="0" wp14:anchorId="78363417" wp14:editId="52795189">
            <wp:extent cx="1750151" cy="3599176"/>
            <wp:effectExtent l="0" t="0" r="2540" b="190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5"/>
                    <a:stretch>
                      <a:fillRect/>
                    </a:stretch>
                  </pic:blipFill>
                  <pic:spPr>
                    <a:xfrm>
                      <a:off x="0" y="0"/>
                      <a:ext cx="1765952" cy="3631670"/>
                    </a:xfrm>
                    <a:prstGeom prst="rect">
                      <a:avLst/>
                    </a:prstGeom>
                  </pic:spPr>
                </pic:pic>
              </a:graphicData>
            </a:graphic>
          </wp:inline>
        </w:drawing>
      </w:r>
      <w:r w:rsidRPr="001E3875">
        <w:rPr>
          <w:rFonts w:ascii="Calibri" w:eastAsia="Calibri" w:hAnsi="Calibri" w:cs="Times New Roman"/>
          <w:color w:val="auto"/>
          <w:sz w:val="22"/>
        </w:rPr>
        <w:t xml:space="preserve">          </w:t>
      </w:r>
      <w:r w:rsidRPr="001E3875">
        <w:rPr>
          <w:rFonts w:ascii="Calibri" w:eastAsia="Calibri" w:hAnsi="Calibri" w:cs="Times New Roman"/>
          <w:noProof/>
          <w:color w:val="auto"/>
          <w:sz w:val="22"/>
        </w:rPr>
        <w:drawing>
          <wp:inline distT="0" distB="0" distL="0" distR="0" wp14:anchorId="1339E64A" wp14:editId="2F445F7A">
            <wp:extent cx="1748916" cy="3596640"/>
            <wp:effectExtent l="0" t="0" r="3810" b="381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16"/>
                    <a:stretch>
                      <a:fillRect/>
                    </a:stretch>
                  </pic:blipFill>
                  <pic:spPr>
                    <a:xfrm>
                      <a:off x="0" y="0"/>
                      <a:ext cx="1759666" cy="3618747"/>
                    </a:xfrm>
                    <a:prstGeom prst="rect">
                      <a:avLst/>
                    </a:prstGeom>
                  </pic:spPr>
                </pic:pic>
              </a:graphicData>
            </a:graphic>
          </wp:inline>
        </w:drawing>
      </w:r>
      <w:r w:rsidRPr="001E3875">
        <w:rPr>
          <w:rFonts w:ascii="Calibri" w:eastAsia="Calibri" w:hAnsi="Calibri" w:cs="Times New Roman"/>
          <w:color w:val="auto"/>
          <w:sz w:val="22"/>
        </w:rPr>
        <w:br w:type="page"/>
      </w:r>
    </w:p>
    <w:p w14:paraId="5B77F596"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32"/>
          <w:szCs w:val="32"/>
        </w:rPr>
      </w:pPr>
      <w:r w:rsidRPr="001E3875">
        <w:rPr>
          <w:rFonts w:ascii="Calibri" w:eastAsia="Times New Roman" w:hAnsi="Calibri" w:cs="Times New Roman"/>
          <w:color w:val="auto"/>
          <w:sz w:val="32"/>
          <w:szCs w:val="32"/>
        </w:rPr>
        <w:lastRenderedPageBreak/>
        <w:t>Requirements</w:t>
      </w:r>
    </w:p>
    <w:p w14:paraId="24156239" w14:textId="77777777" w:rsidR="001E3875" w:rsidRPr="001E3875" w:rsidRDefault="001E3875" w:rsidP="001E3875">
      <w:pPr>
        <w:keepNext/>
        <w:keepLines/>
        <w:spacing w:before="40" w:after="0" w:line="259" w:lineRule="auto"/>
        <w:outlineLvl w:val="1"/>
        <w:rPr>
          <w:rFonts w:ascii="Calibri" w:eastAsia="Times New Roman" w:hAnsi="Calibri" w:cs="Times New Roman"/>
          <w:color w:val="auto"/>
          <w:sz w:val="26"/>
          <w:szCs w:val="26"/>
        </w:rPr>
      </w:pPr>
      <w:r w:rsidRPr="001E3875">
        <w:rPr>
          <w:rFonts w:ascii="Calibri" w:eastAsia="Times New Roman" w:hAnsi="Calibri" w:cs="Times New Roman"/>
          <w:color w:val="auto"/>
          <w:sz w:val="26"/>
          <w:szCs w:val="26"/>
        </w:rPr>
        <w:t>General</w:t>
      </w:r>
    </w:p>
    <w:p w14:paraId="6365D94E"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Two Activities: mainActivity and profileActivity.</w:t>
      </w:r>
    </w:p>
    <w:p w14:paraId="554E72CE"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profileActivity is a child Activity to mainActivity (up navigation is provided).</w:t>
      </w:r>
    </w:p>
    <w:p w14:paraId="3D973123"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A DialogFragment to add profiles to the database</w:t>
      </w:r>
    </w:p>
    <w:p w14:paraId="6C44DF8F"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Opened from the mainActivity using the Floating Action Button</w:t>
      </w:r>
    </w:p>
    <w:p w14:paraId="2941549B" w14:textId="77777777" w:rsidR="001E3875" w:rsidRPr="001E3875" w:rsidRDefault="001E3875" w:rsidP="001E3875">
      <w:pPr>
        <w:keepNext/>
        <w:keepLines/>
        <w:spacing w:before="40" w:after="0" w:line="259" w:lineRule="auto"/>
        <w:outlineLvl w:val="1"/>
        <w:rPr>
          <w:rFonts w:ascii="Calibri" w:eastAsia="Times New Roman" w:hAnsi="Calibri" w:cs="Times New Roman"/>
          <w:color w:val="auto"/>
          <w:sz w:val="26"/>
          <w:szCs w:val="26"/>
        </w:rPr>
      </w:pPr>
      <w:r w:rsidRPr="001E3875">
        <w:rPr>
          <w:rFonts w:ascii="Calibri" w:eastAsia="Times New Roman" w:hAnsi="Calibri" w:cs="Times New Roman"/>
          <w:color w:val="auto"/>
          <w:sz w:val="26"/>
          <w:szCs w:val="26"/>
        </w:rPr>
        <w:t>MainActivity</w:t>
      </w:r>
    </w:p>
    <w:p w14:paraId="4A578843"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mainActivity has a textview at the top which displays:</w:t>
      </w:r>
    </w:p>
    <w:p w14:paraId="1B1356E5"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the total number of profiles stored in the database.</w:t>
      </w:r>
    </w:p>
    <w:p w14:paraId="4FF95FE3"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how the database entries are displayed in the listview (by ID (increasing order) or by Name (alphabetical by Surname)) </w:t>
      </w:r>
    </w:p>
    <w:p w14:paraId="2CE0795B" w14:textId="77777777" w:rsidR="001E3875" w:rsidRPr="001E3875" w:rsidRDefault="001E3875">
      <w:pPr>
        <w:numPr>
          <w:ilvl w:val="0"/>
          <w:numId w:val="2"/>
        </w:numPr>
        <w:spacing w:after="160" w:line="256"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mainActivity has a Floating button that opens an “Insert Profile” DialogFragment.</w:t>
      </w:r>
    </w:p>
    <w:p w14:paraId="3A9C757F"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mainActivity has a ListView that displays all the profiles stored in the database. </w:t>
      </w:r>
    </w:p>
    <w:p w14:paraId="1F545005"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Each line corresponds to one profile</w:t>
      </w:r>
    </w:p>
    <w:p w14:paraId="008EA337"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Each line shows either the profile name or the profile ID</w:t>
      </w:r>
    </w:p>
    <w:p w14:paraId="7B182ED2"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Each line starts with the line number of the entry in the listview</w:t>
      </w:r>
    </w:p>
    <w:p w14:paraId="69C9372F"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Every item in the list is clickable. When an item is clicked, go to profileActivity.</w:t>
      </w:r>
    </w:p>
    <w:p w14:paraId="6756E60E"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The mainActivity will have a toolbar with an action to toggle between two modes:</w:t>
      </w:r>
    </w:p>
    <w:p w14:paraId="0BC49B14"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b/>
          <w:bCs/>
          <w:color w:val="auto"/>
          <w:sz w:val="22"/>
        </w:rPr>
        <w:t>Profile name Display mode:</w:t>
      </w:r>
      <w:r w:rsidRPr="001E3875">
        <w:rPr>
          <w:rFonts w:ascii="Calibri" w:eastAsia="Calibri" w:hAnsi="Calibri" w:cs="Times New Roman"/>
          <w:color w:val="auto"/>
          <w:sz w:val="22"/>
        </w:rPr>
        <w:t xml:space="preserve"> </w:t>
      </w:r>
    </w:p>
    <w:p w14:paraId="107E08A3"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Default display mode</w:t>
      </w:r>
    </w:p>
    <w:p w14:paraId="4E1E1BCC"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Each listview entry is a line number and the profile “Surname, name”. </w:t>
      </w:r>
    </w:p>
    <w:p w14:paraId="741D3EFE"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The listview entries will be ordered alphabetically using the Surname first. </w:t>
      </w:r>
    </w:p>
    <w:p w14:paraId="210686F8"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display mode can be toggled to “By ID” using an action in the action bar. </w:t>
      </w:r>
    </w:p>
    <w:p w14:paraId="127492C4"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b/>
          <w:bCs/>
          <w:color w:val="auto"/>
          <w:sz w:val="22"/>
        </w:rPr>
        <w:t>Profile ID Display mode</w:t>
      </w:r>
      <w:r w:rsidRPr="001E3875">
        <w:rPr>
          <w:rFonts w:ascii="Calibri" w:eastAsia="Calibri" w:hAnsi="Calibri" w:cs="Times New Roman"/>
          <w:b/>
          <w:color w:val="auto"/>
          <w:sz w:val="22"/>
        </w:rPr>
        <w:t>:</w:t>
      </w:r>
      <w:r w:rsidRPr="001E3875">
        <w:rPr>
          <w:rFonts w:ascii="Calibri" w:eastAsia="Calibri" w:hAnsi="Calibri" w:cs="Times New Roman"/>
          <w:bCs/>
          <w:color w:val="auto"/>
          <w:sz w:val="22"/>
        </w:rPr>
        <w:t xml:space="preserve"> </w:t>
      </w:r>
    </w:p>
    <w:p w14:paraId="1D2F254C"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display mode can be toggled using an action in the action bar. </w:t>
      </w:r>
    </w:p>
    <w:p w14:paraId="34B6A203"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Each listview entry is a line number and the profile ID number. </w:t>
      </w:r>
    </w:p>
    <w:p w14:paraId="5D7218EA"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The listview entries will be ordered in increasing order using the ID number. </w:t>
      </w:r>
    </w:p>
    <w:p w14:paraId="7D32C250"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display mode can be toggled to “By Name” using an action in the action bar. </w:t>
      </w:r>
    </w:p>
    <w:p w14:paraId="1F557A30" w14:textId="77777777" w:rsidR="001E3875" w:rsidRPr="001E3875" w:rsidRDefault="001E3875" w:rsidP="001E3875">
      <w:pPr>
        <w:keepNext/>
        <w:keepLines/>
        <w:spacing w:before="40" w:after="0" w:line="259" w:lineRule="auto"/>
        <w:outlineLvl w:val="1"/>
        <w:rPr>
          <w:rFonts w:ascii="Calibri" w:eastAsia="Times New Roman" w:hAnsi="Calibri" w:cs="Times New Roman"/>
          <w:color w:val="auto"/>
          <w:sz w:val="26"/>
          <w:szCs w:val="26"/>
        </w:rPr>
      </w:pPr>
      <w:r w:rsidRPr="001E3875">
        <w:rPr>
          <w:rFonts w:ascii="Calibri" w:eastAsia="Times New Roman" w:hAnsi="Calibri" w:cs="Times New Roman"/>
          <w:color w:val="auto"/>
          <w:sz w:val="26"/>
          <w:szCs w:val="26"/>
        </w:rPr>
        <w:t>InsertProfile DialogFragment</w:t>
      </w:r>
    </w:p>
    <w:p w14:paraId="2D3D587C"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Insert Profile Dialog Fragment has:</w:t>
      </w:r>
    </w:p>
    <w:p w14:paraId="257846BE"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2 EditTexts for profile Name and Surname (2 strings, no special characters).</w:t>
      </w:r>
    </w:p>
    <w:p w14:paraId="123EBB9F"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1 EditText for profile ID# (8-digit integer, 10000000 to 99999999, </w:t>
      </w:r>
      <w:r w:rsidRPr="001E3875">
        <w:rPr>
          <w:rFonts w:ascii="Calibri" w:eastAsia="Calibri" w:hAnsi="Calibri" w:cs="Times New Roman"/>
          <w:b/>
          <w:bCs/>
          <w:color w:val="auto"/>
          <w:sz w:val="22"/>
          <w:u w:val="single"/>
        </w:rPr>
        <w:t>no duplicate ID# allowed!</w:t>
      </w:r>
      <w:r w:rsidRPr="001E3875">
        <w:rPr>
          <w:rFonts w:ascii="Calibri" w:eastAsia="Calibri" w:hAnsi="Calibri" w:cs="Times New Roman"/>
          <w:color w:val="auto"/>
          <w:sz w:val="22"/>
        </w:rPr>
        <w:t>)</w:t>
      </w:r>
    </w:p>
    <w:p w14:paraId="0BB07903"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1 EditText for profile GPA (1 float number, 0 to 4.3)</w:t>
      </w:r>
    </w:p>
    <w:p w14:paraId="0C1F2F0D"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2 buttons for save profile and cancel. </w:t>
      </w:r>
    </w:p>
    <w:p w14:paraId="235CB9BA"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Save button: </w:t>
      </w:r>
    </w:p>
    <w:p w14:paraId="374DCA4B"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saves the input of the edit texts as a new profile in the database</w:t>
      </w:r>
    </w:p>
    <w:p w14:paraId="3E568227"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returns to main activity and reloads the listview.</w:t>
      </w:r>
    </w:p>
    <w:p w14:paraId="17CBE305"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Does not save if some fields are empty or information entered is invalid.</w:t>
      </w:r>
    </w:p>
    <w:p w14:paraId="03D0E9EC"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A toast notifies the user about missing/invalid entries.</w:t>
      </w:r>
    </w:p>
    <w:p w14:paraId="00AAB192"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Cancel button: closes the dialog and returns to main activity.</w:t>
      </w:r>
    </w:p>
    <w:p w14:paraId="2F6ACF4F"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See Dialog Fragment example from Tutorial 3-4 for an example</w:t>
      </w:r>
    </w:p>
    <w:p w14:paraId="2F9FD60E" w14:textId="77777777" w:rsidR="001E3875" w:rsidRPr="001E3875" w:rsidRDefault="001E3875" w:rsidP="001E3875">
      <w:pPr>
        <w:keepNext/>
        <w:keepLines/>
        <w:spacing w:before="40" w:after="0" w:line="259" w:lineRule="auto"/>
        <w:outlineLvl w:val="1"/>
        <w:rPr>
          <w:rFonts w:ascii="Calibri" w:eastAsia="Times New Roman" w:hAnsi="Calibri" w:cs="Times New Roman"/>
          <w:color w:val="auto"/>
          <w:sz w:val="26"/>
          <w:szCs w:val="26"/>
        </w:rPr>
      </w:pPr>
      <w:r w:rsidRPr="001E3875">
        <w:rPr>
          <w:rFonts w:ascii="Calibri" w:eastAsia="Times New Roman" w:hAnsi="Calibri" w:cs="Times New Roman"/>
          <w:color w:val="auto"/>
          <w:sz w:val="26"/>
          <w:szCs w:val="26"/>
        </w:rPr>
        <w:lastRenderedPageBreak/>
        <w:t>ProfileActivity</w:t>
      </w:r>
    </w:p>
    <w:p w14:paraId="21E39996"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profileActivity has:</w:t>
      </w:r>
    </w:p>
    <w:p w14:paraId="3387DE0E"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TextView(s) that display all the information of the profile: (Must show the profile corresponding to the entry clicked from the listview in the previous activity).</w:t>
      </w:r>
    </w:p>
    <w:p w14:paraId="7E5E9703"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Name</w:t>
      </w:r>
    </w:p>
    <w:p w14:paraId="0DD44112"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Surname</w:t>
      </w:r>
    </w:p>
    <w:p w14:paraId="22D10BDC"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ID#</w:t>
      </w:r>
    </w:p>
    <w:p w14:paraId="48C0B2DD"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GPA</w:t>
      </w:r>
    </w:p>
    <w:p w14:paraId="239AAE1D"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Textview header to the Access History listview.</w:t>
      </w:r>
    </w:p>
    <w:p w14:paraId="0016629C"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ListView displaying the timestamps, formatted as </w:t>
      </w:r>
      <w:r w:rsidRPr="001E3875">
        <w:rPr>
          <w:rFonts w:ascii="Calibri" w:eastAsia="Calibri" w:hAnsi="Calibri" w:cs="Times New Roman"/>
          <w:b/>
          <w:bCs/>
          <w:color w:val="auto"/>
          <w:sz w:val="22"/>
        </w:rPr>
        <w:t>yyyy-mm-dd @ hh:mm:ss</w:t>
      </w:r>
      <w:r w:rsidRPr="001E3875">
        <w:rPr>
          <w:rFonts w:ascii="Calibri" w:eastAsia="Calibri" w:hAnsi="Calibri" w:cs="Times New Roman"/>
          <w:color w:val="auto"/>
          <w:sz w:val="22"/>
        </w:rPr>
        <w:t xml:space="preserve">, indicating when the profile was created, opened, closed &amp; deleted. </w:t>
      </w:r>
    </w:p>
    <w:p w14:paraId="75D1A681"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Delete button which deletes the profile that is currently opened in the profileActivity then go back to the mainActivity and reloads the listview of the profile. </w:t>
      </w:r>
    </w:p>
    <w:p w14:paraId="06ED86AC"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A toolbar with an Up navigation to the mainActivity</w:t>
      </w:r>
    </w:p>
    <w:p w14:paraId="615433A6"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When the profile is created, a “created” entry is added to the access table.</w:t>
      </w:r>
    </w:p>
    <w:p w14:paraId="764E45DC"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Each time a profile is opened from the mainActivity, a new access “open” entry is added to the access table.</w:t>
      </w:r>
    </w:p>
    <w:p w14:paraId="33DB11F7"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Each time a profile is closed, a new access “close” entry is added to the access table. </w:t>
      </w:r>
    </w:p>
    <w:p w14:paraId="764D131C"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Deleting a profile does not delete the access entries in the database, it adds a “profile deleted” entry with a timestamp. </w:t>
      </w:r>
    </w:p>
    <w:p w14:paraId="05E305F9" w14:textId="77777777" w:rsidR="001E3875" w:rsidRPr="001E3875" w:rsidRDefault="001E3875" w:rsidP="001E3875">
      <w:pPr>
        <w:keepNext/>
        <w:keepLines/>
        <w:spacing w:before="40" w:after="0" w:line="259" w:lineRule="auto"/>
        <w:outlineLvl w:val="1"/>
        <w:rPr>
          <w:rFonts w:ascii="Calibri" w:eastAsia="Times New Roman" w:hAnsi="Calibri" w:cs="Times New Roman"/>
          <w:color w:val="auto"/>
          <w:sz w:val="26"/>
          <w:szCs w:val="26"/>
        </w:rPr>
      </w:pPr>
      <w:r w:rsidRPr="001E3875">
        <w:rPr>
          <w:rFonts w:ascii="Calibri" w:eastAsia="Times New Roman" w:hAnsi="Calibri" w:cs="Times New Roman"/>
          <w:color w:val="auto"/>
          <w:sz w:val="26"/>
          <w:szCs w:val="26"/>
        </w:rPr>
        <w:t>DatabaseHelper</w:t>
      </w:r>
    </w:p>
    <w:p w14:paraId="7168CB0A"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DatabaseHelper provides:</w:t>
      </w:r>
    </w:p>
    <w:p w14:paraId="5C423791"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Creation of an SQLite database with two tables</w:t>
      </w:r>
    </w:p>
    <w:p w14:paraId="735A961B"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Helper functions to</w:t>
      </w:r>
    </w:p>
    <w:p w14:paraId="753D813E"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Add entries in both tables</w:t>
      </w:r>
    </w:p>
    <w:p w14:paraId="5394160B"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Read entries in both tables</w:t>
      </w:r>
    </w:p>
    <w:p w14:paraId="731E7AD6" w14:textId="77777777" w:rsidR="001E3875" w:rsidRPr="001E3875" w:rsidRDefault="001E3875">
      <w:pPr>
        <w:numPr>
          <w:ilvl w:val="2"/>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Delete entries in only the Profile table</w:t>
      </w:r>
    </w:p>
    <w:p w14:paraId="735B5196"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All add/read functions should return Access or Profile objects</w:t>
      </w:r>
    </w:p>
    <w:p w14:paraId="1155CC6C" w14:textId="77777777" w:rsidR="001E3875" w:rsidRPr="001E3875" w:rsidRDefault="001E3875">
      <w:pPr>
        <w:numPr>
          <w:ilvl w:val="0"/>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You must create the Access and Profile Classes to use their objects with the helper. </w:t>
      </w:r>
    </w:p>
    <w:p w14:paraId="2390187D"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Use Setters/Getters and an appropriate constructor function</w:t>
      </w:r>
    </w:p>
    <w:p w14:paraId="6A08314C" w14:textId="77777777" w:rsidR="001E3875" w:rsidRPr="001E3875" w:rsidRDefault="001E3875">
      <w:pPr>
        <w:numPr>
          <w:ilvl w:val="1"/>
          <w:numId w:val="2"/>
        </w:numPr>
        <w:spacing w:after="16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See Course.java class file from Tutorial 3-4 for an example</w:t>
      </w:r>
    </w:p>
    <w:p w14:paraId="57583229" w14:textId="77777777" w:rsidR="001E3875" w:rsidRPr="001E3875" w:rsidRDefault="001E3875" w:rsidP="001E3875">
      <w:pPr>
        <w:spacing w:after="160" w:line="259" w:lineRule="auto"/>
        <w:ind w:left="360"/>
        <w:contextualSpacing/>
        <w:jc w:val="both"/>
        <w:rPr>
          <w:rFonts w:ascii="Calibri" w:eastAsia="Calibri" w:hAnsi="Calibri" w:cs="Times New Roman"/>
          <w:color w:val="auto"/>
          <w:sz w:val="22"/>
        </w:rPr>
      </w:pPr>
      <w:r w:rsidRPr="001E3875">
        <w:rPr>
          <w:rFonts w:ascii="Calibri" w:eastAsia="Calibri" w:hAnsi="Calibri" w:cs="Times New Roman"/>
          <w:color w:val="auto"/>
          <w:sz w:val="22"/>
        </w:rPr>
        <w:br w:type="page"/>
      </w:r>
    </w:p>
    <w:p w14:paraId="6D892AE7"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32"/>
          <w:szCs w:val="32"/>
        </w:rPr>
      </w:pPr>
      <w:r w:rsidRPr="001E3875">
        <w:rPr>
          <w:rFonts w:ascii="Calibri" w:eastAsia="Times New Roman" w:hAnsi="Calibri" w:cs="Times New Roman"/>
          <w:color w:val="auto"/>
          <w:sz w:val="32"/>
          <w:szCs w:val="32"/>
        </w:rPr>
        <w:lastRenderedPageBreak/>
        <w:t>Things to help you with the assignment.</w:t>
      </w:r>
    </w:p>
    <w:p w14:paraId="423FE238" w14:textId="77777777" w:rsidR="001E3875" w:rsidRPr="001E3875" w:rsidRDefault="001E3875" w:rsidP="001E3875">
      <w:pPr>
        <w:spacing w:before="240"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Your database will have the following tables:</w:t>
      </w:r>
    </w:p>
    <w:p w14:paraId="27D65364" w14:textId="77777777" w:rsidR="001E3875" w:rsidRPr="001E3875" w:rsidRDefault="001E3875" w:rsidP="001E3875">
      <w:pPr>
        <w:spacing w:before="240" w:after="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rPr>
        <w:t>Profile table:</w:t>
      </w:r>
    </w:p>
    <w:p w14:paraId="6449DD05" w14:textId="77777777" w:rsidR="001E3875" w:rsidRPr="001E3875" w:rsidRDefault="001E3875">
      <w:pPr>
        <w:numPr>
          <w:ilvl w:val="0"/>
          <w:numId w:val="3"/>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ProfileID </w:t>
      </w:r>
      <w:r w:rsidRPr="001E3875">
        <w:rPr>
          <w:rFonts w:ascii="Calibri" w:eastAsia="Calibri" w:hAnsi="Calibri" w:cs="Times New Roman"/>
          <w:b/>
          <w:bCs/>
          <w:color w:val="auto"/>
          <w:sz w:val="22"/>
        </w:rPr>
        <w:t>primary key</w:t>
      </w:r>
    </w:p>
    <w:p w14:paraId="00B103C7" w14:textId="77777777" w:rsidR="001E3875" w:rsidRPr="001E3875" w:rsidRDefault="001E3875">
      <w:pPr>
        <w:numPr>
          <w:ilvl w:val="0"/>
          <w:numId w:val="3"/>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Name</w:t>
      </w:r>
    </w:p>
    <w:p w14:paraId="21EA9F8B" w14:textId="77777777" w:rsidR="001E3875" w:rsidRPr="001E3875" w:rsidRDefault="001E3875">
      <w:pPr>
        <w:numPr>
          <w:ilvl w:val="0"/>
          <w:numId w:val="3"/>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Surname</w:t>
      </w:r>
    </w:p>
    <w:p w14:paraId="40F75E74" w14:textId="77777777" w:rsidR="001E3875" w:rsidRPr="001E3875" w:rsidRDefault="001E3875">
      <w:pPr>
        <w:numPr>
          <w:ilvl w:val="0"/>
          <w:numId w:val="3"/>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Profile GPA</w:t>
      </w:r>
    </w:p>
    <w:p w14:paraId="6CEF6E01" w14:textId="77777777" w:rsidR="001E3875" w:rsidRPr="001E3875" w:rsidRDefault="001E3875">
      <w:pPr>
        <w:numPr>
          <w:ilvl w:val="0"/>
          <w:numId w:val="3"/>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Profile creation date</w:t>
      </w:r>
    </w:p>
    <w:p w14:paraId="385C0710" w14:textId="77777777" w:rsidR="001E3875" w:rsidRPr="001E3875" w:rsidRDefault="001E3875" w:rsidP="001E3875">
      <w:pPr>
        <w:spacing w:before="240" w:after="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rPr>
        <w:t>Access table:</w:t>
      </w:r>
    </w:p>
    <w:p w14:paraId="3D87BD77" w14:textId="77777777" w:rsidR="001E3875" w:rsidRPr="001E3875" w:rsidRDefault="001E3875">
      <w:pPr>
        <w:numPr>
          <w:ilvl w:val="0"/>
          <w:numId w:val="4"/>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 xml:space="preserve">AccessID </w:t>
      </w:r>
      <w:r w:rsidRPr="001E3875">
        <w:rPr>
          <w:rFonts w:ascii="Calibri" w:eastAsia="Calibri" w:hAnsi="Calibri" w:cs="Times New Roman"/>
          <w:b/>
          <w:bCs/>
          <w:color w:val="auto"/>
          <w:sz w:val="22"/>
        </w:rPr>
        <w:t>primary key</w:t>
      </w:r>
    </w:p>
    <w:p w14:paraId="1B7C511B" w14:textId="77777777" w:rsidR="001E3875" w:rsidRPr="001E3875" w:rsidRDefault="001E3875">
      <w:pPr>
        <w:numPr>
          <w:ilvl w:val="0"/>
          <w:numId w:val="4"/>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Profile ID number</w:t>
      </w:r>
    </w:p>
    <w:p w14:paraId="0B40283E" w14:textId="77777777" w:rsidR="001E3875" w:rsidRPr="001E3875" w:rsidRDefault="001E3875">
      <w:pPr>
        <w:numPr>
          <w:ilvl w:val="0"/>
          <w:numId w:val="4"/>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Access type (created, opened, closed, deleted)</w:t>
      </w:r>
    </w:p>
    <w:p w14:paraId="3754852D" w14:textId="77777777" w:rsidR="001E3875" w:rsidRPr="001E3875" w:rsidRDefault="001E3875">
      <w:pPr>
        <w:numPr>
          <w:ilvl w:val="0"/>
          <w:numId w:val="4"/>
        </w:numPr>
        <w:spacing w:before="240" w:after="0" w:line="259" w:lineRule="auto"/>
        <w:contextualSpacing/>
        <w:jc w:val="both"/>
        <w:rPr>
          <w:rFonts w:ascii="Calibri" w:eastAsia="Calibri" w:hAnsi="Calibri" w:cs="Times New Roman"/>
          <w:color w:val="auto"/>
          <w:sz w:val="22"/>
        </w:rPr>
      </w:pPr>
      <w:r w:rsidRPr="001E3875">
        <w:rPr>
          <w:rFonts w:ascii="Calibri" w:eastAsia="Calibri" w:hAnsi="Calibri" w:cs="Times New Roman"/>
          <w:color w:val="auto"/>
          <w:sz w:val="22"/>
        </w:rPr>
        <w:t>Timestamp (time &amp; date)</w:t>
      </w:r>
    </w:p>
    <w:p w14:paraId="4085E118" w14:textId="77777777" w:rsidR="001E3875" w:rsidRPr="001E3875" w:rsidRDefault="001E3875" w:rsidP="001E3875">
      <w:pPr>
        <w:spacing w:before="240"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 xml:space="preserve">To select all the Access entries for one profile, you need to select Access entries where </w:t>
      </w:r>
      <w:r w:rsidRPr="001E3875">
        <w:rPr>
          <w:rFonts w:ascii="Calibri" w:eastAsia="Calibri" w:hAnsi="Calibri" w:cs="Times New Roman"/>
          <w:b/>
          <w:color w:val="auto"/>
          <w:sz w:val="22"/>
        </w:rPr>
        <w:t xml:space="preserve">Profile ID </w:t>
      </w:r>
      <w:r w:rsidRPr="001E3875">
        <w:rPr>
          <w:rFonts w:ascii="Calibri" w:eastAsia="Calibri" w:hAnsi="Calibri" w:cs="Times New Roman"/>
          <w:color w:val="auto"/>
          <w:sz w:val="22"/>
        </w:rPr>
        <w:t xml:space="preserve">in table “Access” is equal to the </w:t>
      </w:r>
      <w:r w:rsidRPr="001E3875">
        <w:rPr>
          <w:rFonts w:ascii="Calibri" w:eastAsia="Calibri" w:hAnsi="Calibri" w:cs="Times New Roman"/>
          <w:b/>
          <w:color w:val="auto"/>
          <w:sz w:val="22"/>
        </w:rPr>
        <w:t xml:space="preserve">Profile ID </w:t>
      </w:r>
      <w:r w:rsidRPr="001E3875">
        <w:rPr>
          <w:rFonts w:ascii="Calibri" w:eastAsia="Calibri" w:hAnsi="Calibri" w:cs="Times New Roman"/>
          <w:color w:val="auto"/>
          <w:sz w:val="22"/>
        </w:rPr>
        <w:t xml:space="preserve">from “Profile” table.  </w:t>
      </w:r>
    </w:p>
    <w:p w14:paraId="6B193613" w14:textId="77777777" w:rsidR="001E3875" w:rsidRPr="001E3875" w:rsidRDefault="001E3875" w:rsidP="001E3875">
      <w:pPr>
        <w:spacing w:before="240"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 xml:space="preserve">When creating Access entries for a profile in the Access table, you need to insert them with a </w:t>
      </w:r>
      <w:r w:rsidRPr="001E3875">
        <w:rPr>
          <w:rFonts w:ascii="Calibri" w:eastAsia="Calibri" w:hAnsi="Calibri" w:cs="Times New Roman"/>
          <w:b/>
          <w:color w:val="auto"/>
          <w:sz w:val="22"/>
        </w:rPr>
        <w:t>Profile ID</w:t>
      </w:r>
      <w:r w:rsidRPr="001E3875">
        <w:rPr>
          <w:rFonts w:ascii="Calibri" w:eastAsia="Calibri" w:hAnsi="Calibri" w:cs="Times New Roman"/>
          <w:color w:val="auto"/>
          <w:sz w:val="22"/>
        </w:rPr>
        <w:t xml:space="preserve"> corresponding to the profile in the Profile Table, as follows. </w:t>
      </w:r>
    </w:p>
    <w:tbl>
      <w:tblPr>
        <w:tblStyle w:val="TableGrid"/>
        <w:tblW w:w="0" w:type="auto"/>
        <w:tblLook w:val="04A0" w:firstRow="1" w:lastRow="0" w:firstColumn="1" w:lastColumn="0" w:noHBand="0" w:noVBand="1"/>
      </w:tblPr>
      <w:tblGrid>
        <w:gridCol w:w="1260"/>
        <w:gridCol w:w="1315"/>
        <w:gridCol w:w="1050"/>
        <w:gridCol w:w="620"/>
        <w:gridCol w:w="410"/>
        <w:gridCol w:w="1092"/>
        <w:gridCol w:w="1109"/>
        <w:gridCol w:w="1050"/>
        <w:gridCol w:w="1444"/>
      </w:tblGrid>
      <w:tr w:rsidR="001E3875" w:rsidRPr="001E3875" w14:paraId="02564671" w14:textId="77777777" w:rsidTr="00D95483">
        <w:tc>
          <w:tcPr>
            <w:tcW w:w="4245" w:type="dxa"/>
            <w:gridSpan w:val="4"/>
          </w:tcPr>
          <w:p w14:paraId="413C675F" w14:textId="77777777" w:rsidR="001E3875" w:rsidRPr="001E3875" w:rsidRDefault="001E3875" w:rsidP="001E3875">
            <w:pPr>
              <w:spacing w:after="160" w:line="259" w:lineRule="auto"/>
              <w:jc w:val="center"/>
              <w:rPr>
                <w:rFonts w:ascii="Calibri" w:hAnsi="Calibri" w:cs="Times New Roman"/>
                <w:color w:val="auto"/>
                <w:sz w:val="22"/>
              </w:rPr>
            </w:pPr>
            <w:r w:rsidRPr="001E3875">
              <w:rPr>
                <w:rFonts w:ascii="Calibri" w:hAnsi="Calibri" w:cs="Times New Roman"/>
                <w:b/>
                <w:color w:val="auto"/>
                <w:sz w:val="22"/>
              </w:rPr>
              <w:t>Profile Table</w:t>
            </w:r>
          </w:p>
        </w:tc>
        <w:tc>
          <w:tcPr>
            <w:tcW w:w="410" w:type="dxa"/>
            <w:tcBorders>
              <w:top w:val="nil"/>
              <w:bottom w:val="nil"/>
            </w:tcBorders>
          </w:tcPr>
          <w:p w14:paraId="455673B7" w14:textId="77777777" w:rsidR="001E3875" w:rsidRPr="001E3875" w:rsidRDefault="001E3875" w:rsidP="001E3875">
            <w:pPr>
              <w:spacing w:after="160" w:line="259" w:lineRule="auto"/>
              <w:rPr>
                <w:rFonts w:ascii="Calibri" w:hAnsi="Calibri" w:cs="Times New Roman"/>
                <w:color w:val="auto"/>
                <w:sz w:val="22"/>
              </w:rPr>
            </w:pPr>
          </w:p>
        </w:tc>
        <w:tc>
          <w:tcPr>
            <w:tcW w:w="4695" w:type="dxa"/>
            <w:gridSpan w:val="4"/>
          </w:tcPr>
          <w:p w14:paraId="20A202E8" w14:textId="77777777" w:rsidR="001E3875" w:rsidRPr="001E3875" w:rsidRDefault="001E3875" w:rsidP="001E3875">
            <w:pPr>
              <w:spacing w:after="160" w:line="259" w:lineRule="auto"/>
              <w:jc w:val="center"/>
              <w:rPr>
                <w:rFonts w:ascii="Calibri" w:hAnsi="Calibri" w:cs="Times New Roman"/>
                <w:b/>
                <w:color w:val="auto"/>
                <w:sz w:val="22"/>
              </w:rPr>
            </w:pPr>
            <w:r w:rsidRPr="001E3875">
              <w:rPr>
                <w:rFonts w:ascii="Calibri" w:hAnsi="Calibri" w:cs="Times New Roman"/>
                <w:b/>
                <w:color w:val="auto"/>
                <w:sz w:val="22"/>
              </w:rPr>
              <w:t>Access Table</w:t>
            </w:r>
          </w:p>
        </w:tc>
      </w:tr>
      <w:tr w:rsidR="001E3875" w:rsidRPr="001E3875" w14:paraId="2396EE3D" w14:textId="77777777" w:rsidTr="00D95483">
        <w:tc>
          <w:tcPr>
            <w:tcW w:w="1260" w:type="dxa"/>
          </w:tcPr>
          <w:p w14:paraId="42D90D74" w14:textId="77777777" w:rsidR="001E3875" w:rsidRPr="001E3875" w:rsidRDefault="001E3875" w:rsidP="001E3875">
            <w:pPr>
              <w:spacing w:after="160" w:line="259" w:lineRule="auto"/>
              <w:rPr>
                <w:rFonts w:ascii="Calibri" w:hAnsi="Calibri" w:cs="Times New Roman"/>
                <w:b/>
                <w:bCs/>
                <w:color w:val="auto"/>
                <w:sz w:val="22"/>
              </w:rPr>
            </w:pPr>
            <w:r w:rsidRPr="001E3875">
              <w:rPr>
                <w:rFonts w:ascii="Calibri" w:hAnsi="Calibri" w:cs="Times New Roman"/>
                <w:b/>
                <w:bCs/>
                <w:color w:val="auto"/>
                <w:sz w:val="22"/>
              </w:rPr>
              <w:t>Profile ID</w:t>
            </w:r>
          </w:p>
        </w:tc>
        <w:tc>
          <w:tcPr>
            <w:tcW w:w="1315" w:type="dxa"/>
          </w:tcPr>
          <w:p w14:paraId="1BE60206" w14:textId="77777777" w:rsidR="001E3875" w:rsidRPr="001E3875" w:rsidRDefault="001E3875" w:rsidP="001E3875">
            <w:pPr>
              <w:spacing w:after="160" w:line="259" w:lineRule="auto"/>
              <w:rPr>
                <w:rFonts w:ascii="Calibri" w:hAnsi="Calibri" w:cs="Times New Roman"/>
                <w:b/>
                <w:bCs/>
                <w:color w:val="auto"/>
                <w:sz w:val="22"/>
              </w:rPr>
            </w:pPr>
            <w:r w:rsidRPr="001E3875">
              <w:rPr>
                <w:rFonts w:ascii="Calibri" w:hAnsi="Calibri" w:cs="Times New Roman"/>
                <w:b/>
                <w:bCs/>
                <w:color w:val="auto"/>
                <w:sz w:val="22"/>
              </w:rPr>
              <w:t>Surname</w:t>
            </w:r>
          </w:p>
        </w:tc>
        <w:tc>
          <w:tcPr>
            <w:tcW w:w="1050" w:type="dxa"/>
          </w:tcPr>
          <w:p w14:paraId="61E8535B" w14:textId="77777777" w:rsidR="001E3875" w:rsidRPr="001E3875" w:rsidRDefault="001E3875" w:rsidP="001E3875">
            <w:pPr>
              <w:spacing w:after="160" w:line="259" w:lineRule="auto"/>
              <w:rPr>
                <w:rFonts w:ascii="Calibri" w:hAnsi="Calibri" w:cs="Times New Roman"/>
                <w:b/>
                <w:color w:val="auto"/>
                <w:sz w:val="22"/>
              </w:rPr>
            </w:pPr>
            <w:r w:rsidRPr="001E3875">
              <w:rPr>
                <w:rFonts w:ascii="Calibri" w:hAnsi="Calibri" w:cs="Times New Roman"/>
                <w:b/>
                <w:color w:val="auto"/>
                <w:sz w:val="22"/>
              </w:rPr>
              <w:t>Name</w:t>
            </w:r>
          </w:p>
        </w:tc>
        <w:tc>
          <w:tcPr>
            <w:tcW w:w="620" w:type="dxa"/>
          </w:tcPr>
          <w:p w14:paraId="28D2A639"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410" w:type="dxa"/>
            <w:tcBorders>
              <w:top w:val="nil"/>
              <w:bottom w:val="nil"/>
            </w:tcBorders>
          </w:tcPr>
          <w:p w14:paraId="343F9C38" w14:textId="77777777" w:rsidR="001E3875" w:rsidRPr="001E3875" w:rsidRDefault="001E3875" w:rsidP="001E3875">
            <w:pPr>
              <w:spacing w:after="160" w:line="259" w:lineRule="auto"/>
              <w:rPr>
                <w:rFonts w:ascii="Calibri" w:hAnsi="Calibri" w:cs="Times New Roman"/>
                <w:color w:val="auto"/>
                <w:sz w:val="22"/>
              </w:rPr>
            </w:pPr>
          </w:p>
        </w:tc>
        <w:tc>
          <w:tcPr>
            <w:tcW w:w="1092" w:type="dxa"/>
          </w:tcPr>
          <w:p w14:paraId="0758DD13" w14:textId="77777777" w:rsidR="001E3875" w:rsidRPr="001E3875" w:rsidRDefault="001E3875" w:rsidP="001E3875">
            <w:pPr>
              <w:spacing w:after="160" w:line="259" w:lineRule="auto"/>
              <w:rPr>
                <w:rFonts w:ascii="Calibri" w:hAnsi="Calibri" w:cs="Times New Roman"/>
                <w:b/>
                <w:bCs/>
                <w:color w:val="auto"/>
                <w:sz w:val="22"/>
              </w:rPr>
            </w:pPr>
            <w:r w:rsidRPr="001E3875">
              <w:rPr>
                <w:rFonts w:ascii="Calibri" w:hAnsi="Calibri" w:cs="Times New Roman"/>
                <w:b/>
                <w:bCs/>
                <w:color w:val="auto"/>
                <w:sz w:val="22"/>
              </w:rPr>
              <w:t>AccessID</w:t>
            </w:r>
          </w:p>
        </w:tc>
        <w:tc>
          <w:tcPr>
            <w:tcW w:w="1109" w:type="dxa"/>
          </w:tcPr>
          <w:p w14:paraId="7725D560" w14:textId="77777777" w:rsidR="001E3875" w:rsidRPr="001E3875" w:rsidRDefault="001E3875" w:rsidP="001E3875">
            <w:pPr>
              <w:spacing w:after="160" w:line="259" w:lineRule="auto"/>
              <w:rPr>
                <w:rFonts w:ascii="Calibri" w:hAnsi="Calibri" w:cs="Times New Roman"/>
                <w:b/>
                <w:color w:val="auto"/>
                <w:sz w:val="22"/>
              </w:rPr>
            </w:pPr>
            <w:r w:rsidRPr="001E3875">
              <w:rPr>
                <w:rFonts w:ascii="Calibri" w:hAnsi="Calibri" w:cs="Times New Roman"/>
                <w:b/>
                <w:color w:val="auto"/>
                <w:sz w:val="22"/>
              </w:rPr>
              <w:t>Profile ID#</w:t>
            </w:r>
          </w:p>
        </w:tc>
        <w:tc>
          <w:tcPr>
            <w:tcW w:w="1050" w:type="dxa"/>
          </w:tcPr>
          <w:p w14:paraId="0177BBEA" w14:textId="77777777" w:rsidR="001E3875" w:rsidRPr="001E3875" w:rsidRDefault="001E3875" w:rsidP="001E3875">
            <w:pPr>
              <w:spacing w:after="160" w:line="259" w:lineRule="auto"/>
              <w:rPr>
                <w:rFonts w:ascii="Calibri" w:hAnsi="Calibri" w:cs="Times New Roman"/>
                <w:b/>
                <w:color w:val="auto"/>
                <w:sz w:val="22"/>
              </w:rPr>
            </w:pPr>
            <w:r w:rsidRPr="001E3875">
              <w:rPr>
                <w:rFonts w:ascii="Calibri" w:hAnsi="Calibri" w:cs="Times New Roman"/>
                <w:b/>
                <w:color w:val="auto"/>
                <w:sz w:val="22"/>
              </w:rPr>
              <w:t>Access Type</w:t>
            </w:r>
          </w:p>
        </w:tc>
        <w:tc>
          <w:tcPr>
            <w:tcW w:w="1444" w:type="dxa"/>
          </w:tcPr>
          <w:p w14:paraId="6970B32E" w14:textId="77777777" w:rsidR="001E3875" w:rsidRPr="001E3875" w:rsidRDefault="001E3875" w:rsidP="001E3875">
            <w:pPr>
              <w:spacing w:after="160" w:line="259" w:lineRule="auto"/>
              <w:rPr>
                <w:rFonts w:ascii="Calibri" w:hAnsi="Calibri" w:cs="Times New Roman"/>
                <w:b/>
                <w:color w:val="auto"/>
                <w:sz w:val="22"/>
              </w:rPr>
            </w:pPr>
            <w:r w:rsidRPr="001E3875">
              <w:rPr>
                <w:rFonts w:ascii="Calibri" w:hAnsi="Calibri" w:cs="Times New Roman"/>
                <w:b/>
                <w:color w:val="auto"/>
                <w:sz w:val="22"/>
              </w:rPr>
              <w:t>Timestamp</w:t>
            </w:r>
          </w:p>
        </w:tc>
      </w:tr>
      <w:tr w:rsidR="001E3875" w:rsidRPr="001E3875" w14:paraId="77571E6C" w14:textId="77777777" w:rsidTr="00D95483">
        <w:tc>
          <w:tcPr>
            <w:tcW w:w="1260" w:type="dxa"/>
            <w:shd w:val="clear" w:color="auto" w:fill="FFFF00"/>
          </w:tcPr>
          <w:p w14:paraId="703E6922"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10000001</w:t>
            </w:r>
          </w:p>
        </w:tc>
        <w:tc>
          <w:tcPr>
            <w:tcW w:w="1315" w:type="dxa"/>
            <w:shd w:val="clear" w:color="auto" w:fill="FFFF00"/>
          </w:tcPr>
          <w:p w14:paraId="2554286D"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Asimov</w:t>
            </w:r>
          </w:p>
        </w:tc>
        <w:tc>
          <w:tcPr>
            <w:tcW w:w="1050" w:type="dxa"/>
            <w:shd w:val="clear" w:color="auto" w:fill="FFFF00"/>
          </w:tcPr>
          <w:p w14:paraId="289FA6CE"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Isaac</w:t>
            </w:r>
          </w:p>
        </w:tc>
        <w:tc>
          <w:tcPr>
            <w:tcW w:w="620" w:type="dxa"/>
            <w:shd w:val="clear" w:color="auto" w:fill="FFFF00"/>
          </w:tcPr>
          <w:p w14:paraId="0FCEF213"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410" w:type="dxa"/>
            <w:tcBorders>
              <w:top w:val="nil"/>
              <w:bottom w:val="nil"/>
            </w:tcBorders>
          </w:tcPr>
          <w:p w14:paraId="11297016" w14:textId="77777777" w:rsidR="001E3875" w:rsidRPr="001E3875" w:rsidRDefault="001E3875" w:rsidP="001E3875">
            <w:pPr>
              <w:spacing w:after="160" w:line="259" w:lineRule="auto"/>
              <w:rPr>
                <w:rFonts w:ascii="Calibri" w:hAnsi="Calibri" w:cs="Times New Roman"/>
                <w:color w:val="auto"/>
                <w:sz w:val="22"/>
              </w:rPr>
            </w:pPr>
          </w:p>
        </w:tc>
        <w:tc>
          <w:tcPr>
            <w:tcW w:w="1092" w:type="dxa"/>
            <w:shd w:val="clear" w:color="auto" w:fill="FFFF00"/>
          </w:tcPr>
          <w:p w14:paraId="7DBDC3C5"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1</w:t>
            </w:r>
          </w:p>
        </w:tc>
        <w:tc>
          <w:tcPr>
            <w:tcW w:w="1109" w:type="dxa"/>
            <w:shd w:val="clear" w:color="auto" w:fill="FFFF00"/>
          </w:tcPr>
          <w:p w14:paraId="740C5D37"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10000001</w:t>
            </w:r>
          </w:p>
        </w:tc>
        <w:tc>
          <w:tcPr>
            <w:tcW w:w="1050" w:type="dxa"/>
            <w:shd w:val="clear" w:color="auto" w:fill="FFFF00"/>
          </w:tcPr>
          <w:p w14:paraId="1961028A"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created</w:t>
            </w:r>
          </w:p>
        </w:tc>
        <w:tc>
          <w:tcPr>
            <w:tcW w:w="1444" w:type="dxa"/>
            <w:shd w:val="clear" w:color="auto" w:fill="FFFF00"/>
          </w:tcPr>
          <w:p w14:paraId="39AB2FD7"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2021-06-06 @ 16:13:15</w:t>
            </w:r>
          </w:p>
        </w:tc>
      </w:tr>
      <w:tr w:rsidR="001E3875" w:rsidRPr="001E3875" w14:paraId="0378D102" w14:textId="77777777" w:rsidTr="001E3875">
        <w:tc>
          <w:tcPr>
            <w:tcW w:w="1260" w:type="dxa"/>
            <w:shd w:val="clear" w:color="auto" w:fill="C5E0B3"/>
          </w:tcPr>
          <w:p w14:paraId="643714D6"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20000002</w:t>
            </w:r>
          </w:p>
        </w:tc>
        <w:tc>
          <w:tcPr>
            <w:tcW w:w="1315" w:type="dxa"/>
            <w:shd w:val="clear" w:color="auto" w:fill="C5E0B3"/>
          </w:tcPr>
          <w:p w14:paraId="30273C78"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Burgess</w:t>
            </w:r>
          </w:p>
        </w:tc>
        <w:tc>
          <w:tcPr>
            <w:tcW w:w="1050" w:type="dxa"/>
            <w:shd w:val="clear" w:color="auto" w:fill="C5E0B3"/>
          </w:tcPr>
          <w:p w14:paraId="6C47A28E"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Anthony</w:t>
            </w:r>
          </w:p>
        </w:tc>
        <w:tc>
          <w:tcPr>
            <w:tcW w:w="620" w:type="dxa"/>
            <w:shd w:val="clear" w:color="auto" w:fill="C5E0B3"/>
          </w:tcPr>
          <w:p w14:paraId="13340F0F"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410" w:type="dxa"/>
            <w:tcBorders>
              <w:top w:val="nil"/>
              <w:bottom w:val="nil"/>
            </w:tcBorders>
          </w:tcPr>
          <w:p w14:paraId="4F327476" w14:textId="77777777" w:rsidR="001E3875" w:rsidRPr="001E3875" w:rsidRDefault="001E3875" w:rsidP="001E3875">
            <w:pPr>
              <w:spacing w:after="160" w:line="259" w:lineRule="auto"/>
              <w:rPr>
                <w:rFonts w:ascii="Calibri" w:hAnsi="Calibri" w:cs="Times New Roman"/>
                <w:color w:val="auto"/>
                <w:sz w:val="22"/>
              </w:rPr>
            </w:pPr>
          </w:p>
        </w:tc>
        <w:tc>
          <w:tcPr>
            <w:tcW w:w="1092" w:type="dxa"/>
            <w:shd w:val="clear" w:color="auto" w:fill="C5E0B3"/>
          </w:tcPr>
          <w:p w14:paraId="5DAAADAE"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2</w:t>
            </w:r>
          </w:p>
        </w:tc>
        <w:tc>
          <w:tcPr>
            <w:tcW w:w="1109" w:type="dxa"/>
            <w:shd w:val="clear" w:color="auto" w:fill="C5E0B3"/>
          </w:tcPr>
          <w:p w14:paraId="77D5CBBE"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20000002</w:t>
            </w:r>
          </w:p>
        </w:tc>
        <w:tc>
          <w:tcPr>
            <w:tcW w:w="1050" w:type="dxa"/>
            <w:shd w:val="clear" w:color="auto" w:fill="C5E0B3"/>
          </w:tcPr>
          <w:p w14:paraId="5FF62890"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opened</w:t>
            </w:r>
          </w:p>
        </w:tc>
        <w:tc>
          <w:tcPr>
            <w:tcW w:w="1444" w:type="dxa"/>
            <w:shd w:val="clear" w:color="auto" w:fill="C5E0B3"/>
          </w:tcPr>
          <w:p w14:paraId="017F15ED"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2021-06-09 @ 04:25:32</w:t>
            </w:r>
          </w:p>
        </w:tc>
      </w:tr>
      <w:tr w:rsidR="001E3875" w:rsidRPr="001E3875" w14:paraId="2D706C27" w14:textId="77777777" w:rsidTr="00D95483">
        <w:trPr>
          <w:trHeight w:val="67"/>
        </w:trPr>
        <w:tc>
          <w:tcPr>
            <w:tcW w:w="1260" w:type="dxa"/>
          </w:tcPr>
          <w:p w14:paraId="4CF6FE23"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1315" w:type="dxa"/>
          </w:tcPr>
          <w:p w14:paraId="3A8063D5"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1050" w:type="dxa"/>
          </w:tcPr>
          <w:p w14:paraId="6A82B82B"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620" w:type="dxa"/>
          </w:tcPr>
          <w:p w14:paraId="33E04900"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w:t>
            </w:r>
          </w:p>
        </w:tc>
        <w:tc>
          <w:tcPr>
            <w:tcW w:w="410" w:type="dxa"/>
            <w:tcBorders>
              <w:top w:val="nil"/>
              <w:bottom w:val="nil"/>
            </w:tcBorders>
          </w:tcPr>
          <w:p w14:paraId="3E5D56BF" w14:textId="77777777" w:rsidR="001E3875" w:rsidRPr="001E3875" w:rsidRDefault="001E3875" w:rsidP="001E3875">
            <w:pPr>
              <w:spacing w:after="160" w:line="259" w:lineRule="auto"/>
              <w:rPr>
                <w:rFonts w:ascii="Calibri" w:hAnsi="Calibri" w:cs="Times New Roman"/>
                <w:color w:val="auto"/>
                <w:sz w:val="22"/>
              </w:rPr>
            </w:pPr>
          </w:p>
        </w:tc>
        <w:tc>
          <w:tcPr>
            <w:tcW w:w="1092" w:type="dxa"/>
            <w:shd w:val="clear" w:color="auto" w:fill="FFFF00"/>
          </w:tcPr>
          <w:p w14:paraId="1DD5BDBF"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3</w:t>
            </w:r>
          </w:p>
        </w:tc>
        <w:tc>
          <w:tcPr>
            <w:tcW w:w="1109" w:type="dxa"/>
            <w:shd w:val="clear" w:color="auto" w:fill="FFFF00"/>
          </w:tcPr>
          <w:p w14:paraId="2BDD127E"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10000001</w:t>
            </w:r>
          </w:p>
        </w:tc>
        <w:tc>
          <w:tcPr>
            <w:tcW w:w="1050" w:type="dxa"/>
            <w:shd w:val="clear" w:color="auto" w:fill="FFFF00"/>
          </w:tcPr>
          <w:p w14:paraId="5B1B37E6"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opened</w:t>
            </w:r>
          </w:p>
        </w:tc>
        <w:tc>
          <w:tcPr>
            <w:tcW w:w="1444" w:type="dxa"/>
            <w:shd w:val="clear" w:color="auto" w:fill="FFFF00"/>
          </w:tcPr>
          <w:p w14:paraId="3E3C6160" w14:textId="77777777" w:rsidR="001E3875" w:rsidRPr="001E3875" w:rsidRDefault="001E3875" w:rsidP="001E3875">
            <w:pPr>
              <w:spacing w:after="160" w:line="259" w:lineRule="auto"/>
              <w:rPr>
                <w:rFonts w:ascii="Calibri" w:hAnsi="Calibri" w:cs="Times New Roman"/>
                <w:color w:val="auto"/>
                <w:sz w:val="22"/>
              </w:rPr>
            </w:pPr>
            <w:r w:rsidRPr="001E3875">
              <w:rPr>
                <w:rFonts w:ascii="Calibri" w:hAnsi="Calibri" w:cs="Times New Roman"/>
                <w:color w:val="auto"/>
                <w:sz w:val="22"/>
              </w:rPr>
              <w:t>2021-06-09 @ 04:29:37</w:t>
            </w:r>
          </w:p>
        </w:tc>
      </w:tr>
    </w:tbl>
    <w:p w14:paraId="4CF1EA8F" w14:textId="77777777" w:rsidR="001E3875" w:rsidRPr="001E3875" w:rsidRDefault="001E3875" w:rsidP="001E3875">
      <w:pPr>
        <w:spacing w:after="160" w:line="259" w:lineRule="auto"/>
        <w:rPr>
          <w:rFonts w:ascii="Calibri" w:eastAsia="Calibri" w:hAnsi="Calibri" w:cs="Times New Roman"/>
          <w:color w:val="auto"/>
          <w:sz w:val="22"/>
        </w:rPr>
      </w:pPr>
    </w:p>
    <w:p w14:paraId="77C05A58" w14:textId="77777777" w:rsidR="001E3875" w:rsidRPr="001E3875" w:rsidRDefault="001E3875" w:rsidP="001E3875">
      <w:pPr>
        <w:spacing w:after="160" w:line="259" w:lineRule="auto"/>
        <w:rPr>
          <w:rFonts w:ascii="Calibri" w:eastAsia="Calibri" w:hAnsi="Calibri" w:cs="Times New Roman"/>
          <w:color w:val="auto"/>
          <w:sz w:val="22"/>
        </w:rPr>
      </w:pPr>
      <w:r w:rsidRPr="001E3875">
        <w:rPr>
          <w:rFonts w:ascii="Calibri" w:eastAsia="Calibri" w:hAnsi="Calibri" w:cs="Times New Roman"/>
          <w:color w:val="auto"/>
          <w:sz w:val="22"/>
        </w:rPr>
        <w:t xml:space="preserve">In the above example, the first and third row in the Access table belong to the first entry in the Profile table. The second row in the Access table belong to the second entry in the profile table, because of the corresponding </w:t>
      </w:r>
      <w:r w:rsidRPr="001E3875">
        <w:rPr>
          <w:rFonts w:ascii="Calibri" w:eastAsia="Calibri" w:hAnsi="Calibri" w:cs="Times New Roman"/>
          <w:b/>
          <w:bCs/>
          <w:color w:val="auto"/>
          <w:sz w:val="22"/>
        </w:rPr>
        <w:t>Profile ID</w:t>
      </w:r>
      <w:r w:rsidRPr="001E3875">
        <w:rPr>
          <w:rFonts w:ascii="Calibri" w:eastAsia="Calibri" w:hAnsi="Calibri" w:cs="Times New Roman"/>
          <w:color w:val="auto"/>
          <w:sz w:val="22"/>
        </w:rPr>
        <w:t xml:space="preserve">. </w:t>
      </w:r>
    </w:p>
    <w:p w14:paraId="04C80864" w14:textId="77777777" w:rsidR="001E3875" w:rsidRPr="001E3875" w:rsidRDefault="001E3875" w:rsidP="001E3875">
      <w:pPr>
        <w:keepNext/>
        <w:keepLines/>
        <w:spacing w:before="240" w:after="0" w:line="259" w:lineRule="auto"/>
        <w:outlineLvl w:val="0"/>
        <w:rPr>
          <w:rFonts w:ascii="Calibri" w:eastAsia="Times New Roman" w:hAnsi="Calibri" w:cs="Times New Roman"/>
          <w:color w:val="auto"/>
          <w:sz w:val="32"/>
          <w:szCs w:val="32"/>
        </w:rPr>
      </w:pPr>
      <w:r w:rsidRPr="001E3875">
        <w:rPr>
          <w:rFonts w:ascii="Calibri" w:eastAsia="Times New Roman" w:hAnsi="Calibri" w:cs="Times New Roman"/>
          <w:color w:val="auto"/>
          <w:sz w:val="32"/>
          <w:szCs w:val="32"/>
        </w:rPr>
        <w:t>Assignment submission and procedure</w:t>
      </w:r>
    </w:p>
    <w:p w14:paraId="08F6993B" w14:textId="77777777" w:rsidR="001E3875" w:rsidRPr="001E3875" w:rsidRDefault="001E3875" w:rsidP="001E3875">
      <w:pPr>
        <w:spacing w:before="240" w:after="0" w:line="259" w:lineRule="auto"/>
        <w:jc w:val="both"/>
        <w:rPr>
          <w:rFonts w:ascii="Calibri" w:eastAsia="Calibri" w:hAnsi="Calibri" w:cs="Times New Roman"/>
          <w:b/>
          <w:bCs/>
          <w:color w:val="FF0000"/>
          <w:sz w:val="28"/>
          <w:szCs w:val="28"/>
        </w:rPr>
      </w:pPr>
      <w:r w:rsidRPr="001E3875">
        <w:rPr>
          <w:rFonts w:ascii="Calibri" w:eastAsia="Calibri" w:hAnsi="Calibri" w:cs="Times New Roman"/>
          <w:b/>
          <w:bCs/>
          <w:color w:val="FF0000"/>
          <w:sz w:val="28"/>
          <w:szCs w:val="28"/>
        </w:rPr>
        <w:t>Original work</w:t>
      </w:r>
    </w:p>
    <w:p w14:paraId="7761290C" w14:textId="77777777" w:rsidR="001E3875" w:rsidRPr="001E3875" w:rsidRDefault="001E3875" w:rsidP="001E3875">
      <w:pPr>
        <w:spacing w:before="240" w:after="0" w:line="259" w:lineRule="auto"/>
        <w:jc w:val="both"/>
        <w:rPr>
          <w:rFonts w:ascii="Calibri" w:eastAsia="Calibri" w:hAnsi="Calibri" w:cs="Times New Roman"/>
          <w:b/>
          <w:bCs/>
          <w:color w:val="FF0000"/>
          <w:sz w:val="28"/>
          <w:szCs w:val="28"/>
        </w:rPr>
      </w:pPr>
      <w:r w:rsidRPr="001E3875">
        <w:rPr>
          <w:rFonts w:ascii="Calibri" w:eastAsia="Calibri" w:hAnsi="Calibri" w:cs="Times New Roman"/>
          <w:b/>
          <w:bCs/>
          <w:color w:val="FF0000"/>
          <w:sz w:val="28"/>
          <w:szCs w:val="28"/>
        </w:rPr>
        <w:t>This is an individual assignment. Your submission must be your own work.</w:t>
      </w:r>
    </w:p>
    <w:p w14:paraId="6570AF89" w14:textId="77777777" w:rsidR="001E3875" w:rsidRPr="001E3875" w:rsidRDefault="001E3875" w:rsidP="001E3875">
      <w:pPr>
        <w:spacing w:before="240" w:after="0" w:line="259" w:lineRule="auto"/>
        <w:jc w:val="both"/>
        <w:rPr>
          <w:rFonts w:ascii="Calibri" w:eastAsia="Calibri" w:hAnsi="Calibri" w:cs="Times New Roman"/>
          <w:b/>
          <w:bCs/>
          <w:color w:val="auto"/>
          <w:sz w:val="28"/>
          <w:szCs w:val="28"/>
        </w:rPr>
      </w:pPr>
      <w:r w:rsidRPr="001E3875">
        <w:rPr>
          <w:rFonts w:ascii="Calibri" w:eastAsia="Calibri" w:hAnsi="Calibri" w:cs="Times New Roman"/>
          <w:b/>
          <w:bCs/>
          <w:color w:val="FF0000"/>
          <w:sz w:val="28"/>
          <w:szCs w:val="28"/>
        </w:rPr>
        <w:lastRenderedPageBreak/>
        <w:t xml:space="preserve">You may use tutorial and online sources to understand, but </w:t>
      </w:r>
      <w:r w:rsidRPr="001E3875">
        <w:rPr>
          <w:rFonts w:ascii="Calibri" w:eastAsia="Calibri" w:hAnsi="Calibri" w:cs="Times New Roman"/>
          <w:b/>
          <w:bCs/>
          <w:color w:val="FF0000"/>
          <w:sz w:val="28"/>
          <w:szCs w:val="28"/>
          <w:u w:val="single"/>
        </w:rPr>
        <w:t>you must write your own code</w:t>
      </w:r>
      <w:r w:rsidRPr="001E3875">
        <w:rPr>
          <w:rFonts w:ascii="Calibri" w:eastAsia="Calibri" w:hAnsi="Calibri" w:cs="Times New Roman"/>
          <w:b/>
          <w:bCs/>
          <w:color w:val="FF0000"/>
          <w:sz w:val="28"/>
          <w:szCs w:val="28"/>
        </w:rPr>
        <w:t xml:space="preserve">. Do not directly use code (copy/paste) from internet sites, or from any other individual. </w:t>
      </w:r>
      <w:r w:rsidRPr="001E3875">
        <w:rPr>
          <w:rFonts w:ascii="Calibri" w:eastAsia="Calibri" w:hAnsi="Calibri" w:cs="Times New Roman"/>
          <w:b/>
          <w:bCs/>
          <w:color w:val="auto"/>
          <w:sz w:val="28"/>
          <w:szCs w:val="28"/>
        </w:rPr>
        <w:t>As a rule of thumb, avoid having both IDE and code references open side by side. Look at the reference, identify the important elements and switch to the IDE to work on your code.</w:t>
      </w:r>
    </w:p>
    <w:p w14:paraId="2F0B167A" w14:textId="77777777" w:rsidR="001E3875" w:rsidRPr="001E3875" w:rsidRDefault="001E3875" w:rsidP="001E3875">
      <w:pPr>
        <w:spacing w:before="240" w:after="16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 xml:space="preserve">You must submit your assignment before midnight on the due date using moodle Assignment Submission </w:t>
      </w:r>
      <w:r w:rsidRPr="001E3875">
        <w:rPr>
          <w:rFonts w:ascii="Calibri" w:eastAsia="Calibri" w:hAnsi="Calibri" w:cs="Times New Roman"/>
          <w:b/>
          <w:bCs/>
          <w:color w:val="auto"/>
          <w:sz w:val="22"/>
        </w:rPr>
        <w:t>in the submission link tagged with the tutorial section you are registered in (very important, a wrong submission might be considered a late submission)</w:t>
      </w:r>
      <w:r w:rsidRPr="001E3875">
        <w:rPr>
          <w:rFonts w:ascii="Calibri" w:eastAsia="Calibri" w:hAnsi="Calibri" w:cs="Times New Roman"/>
          <w:color w:val="auto"/>
          <w:sz w:val="22"/>
        </w:rPr>
        <w:t xml:space="preserve">. The file submitted </w:t>
      </w:r>
      <w:r w:rsidRPr="001E3875">
        <w:rPr>
          <w:rFonts w:ascii="Calibri" w:eastAsia="Calibri" w:hAnsi="Calibri" w:cs="Times New Roman"/>
          <w:b/>
          <w:bCs/>
          <w:color w:val="auto"/>
          <w:sz w:val="22"/>
        </w:rPr>
        <w:t>must be a .zip</w:t>
      </w:r>
      <w:r w:rsidRPr="001E3875">
        <w:rPr>
          <w:rFonts w:ascii="Calibri" w:eastAsia="Calibri" w:hAnsi="Calibri" w:cs="Times New Roman"/>
          <w:color w:val="auto"/>
          <w:sz w:val="22"/>
        </w:rPr>
        <w:t xml:space="preserve"> </w:t>
      </w:r>
      <w:r w:rsidRPr="001E3875">
        <w:rPr>
          <w:rFonts w:ascii="Calibri" w:eastAsia="Calibri" w:hAnsi="Calibri" w:cs="Times New Roman"/>
          <w:b/>
          <w:bCs/>
          <w:color w:val="auto"/>
          <w:sz w:val="22"/>
        </w:rPr>
        <w:t>(no .rar)</w:t>
      </w:r>
      <w:r w:rsidRPr="001E3875">
        <w:rPr>
          <w:rFonts w:ascii="Calibri" w:eastAsia="Calibri" w:hAnsi="Calibri" w:cs="Times New Roman"/>
          <w:color w:val="auto"/>
          <w:sz w:val="22"/>
        </w:rPr>
        <w:t xml:space="preserve"> file named </w:t>
      </w:r>
      <w:r w:rsidRPr="001E3875">
        <w:rPr>
          <w:rFonts w:ascii="Calibri" w:eastAsia="Calibri" w:hAnsi="Calibri" w:cs="Times New Roman"/>
          <w:b/>
          <w:bCs/>
          <w:color w:val="auto"/>
          <w:sz w:val="22"/>
        </w:rPr>
        <w:t>StudentID_Ass1</w:t>
      </w:r>
      <w:r w:rsidRPr="001E3875">
        <w:rPr>
          <w:rFonts w:ascii="Calibri" w:eastAsia="Calibri" w:hAnsi="Calibri" w:cs="Times New Roman"/>
          <w:color w:val="auto"/>
          <w:sz w:val="22"/>
        </w:rPr>
        <w:t xml:space="preserve"> containing </w:t>
      </w:r>
      <w:r w:rsidRPr="001E3875">
        <w:rPr>
          <w:rFonts w:ascii="Calibri" w:eastAsia="Calibri" w:hAnsi="Calibri" w:cs="Times New Roman"/>
          <w:b/>
          <w:bCs/>
          <w:color w:val="auto"/>
          <w:sz w:val="22"/>
        </w:rPr>
        <w:t>the entire android project folder</w:t>
      </w:r>
      <w:r w:rsidRPr="001E3875">
        <w:rPr>
          <w:rFonts w:ascii="Calibri" w:eastAsia="Calibri" w:hAnsi="Calibri" w:cs="Times New Roman"/>
          <w:color w:val="auto"/>
          <w:sz w:val="22"/>
        </w:rPr>
        <w:t xml:space="preserve">. </w:t>
      </w:r>
    </w:p>
    <w:p w14:paraId="576A1BE3" w14:textId="77777777" w:rsidR="001E3875" w:rsidRPr="001E3875" w:rsidRDefault="001E3875" w:rsidP="001E3875">
      <w:pPr>
        <w:spacing w:before="240" w:after="16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rPr>
        <w:t xml:space="preserve">Before submitting your code make sure you clean the project OR use the following project export procedure (the export procedure seems better than cleaning the projet). </w:t>
      </w:r>
    </w:p>
    <w:p w14:paraId="1CBCBDF1" w14:textId="77777777" w:rsidR="001E3875" w:rsidRPr="001E3875" w:rsidRDefault="001E3875" w:rsidP="001E3875">
      <w:pPr>
        <w:spacing w:before="240" w:after="16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u w:val="single"/>
        </w:rPr>
        <w:t>Points may be deducted</w:t>
      </w:r>
      <w:r w:rsidRPr="001E3875">
        <w:rPr>
          <w:rFonts w:ascii="Calibri" w:eastAsia="Calibri" w:hAnsi="Calibri" w:cs="Times New Roman"/>
          <w:b/>
          <w:bCs/>
          <w:color w:val="auto"/>
          <w:sz w:val="22"/>
        </w:rPr>
        <w:t xml:space="preserve"> for uncleaned/improperly exported projects.</w:t>
      </w:r>
    </w:p>
    <w:p w14:paraId="0FCF7E4D" w14:textId="77777777" w:rsidR="001E3875" w:rsidRPr="001E3875" w:rsidRDefault="001E3875" w:rsidP="001E3875">
      <w:pPr>
        <w:spacing w:after="160" w:line="259" w:lineRule="auto"/>
        <w:jc w:val="both"/>
        <w:rPr>
          <w:rFonts w:ascii="Consolas" w:eastAsia="Calibri" w:hAnsi="Consolas" w:cs="Times New Roman"/>
          <w:color w:val="242729"/>
          <w:sz w:val="20"/>
          <w:szCs w:val="20"/>
          <w:shd w:val="clear" w:color="auto" w:fill="EFF0F1"/>
        </w:rPr>
      </w:pPr>
      <w:r w:rsidRPr="001E3875">
        <w:rPr>
          <w:rFonts w:ascii="Calibri" w:eastAsia="Calibri" w:hAnsi="Calibri" w:cs="Times New Roman"/>
          <w:b/>
          <w:bCs/>
          <w:color w:val="auto"/>
          <w:sz w:val="22"/>
          <w:u w:val="single"/>
        </w:rPr>
        <w:t>Use this to clean a project:</w:t>
      </w:r>
      <w:r w:rsidRPr="001E3875">
        <w:rPr>
          <w:rFonts w:ascii="Consolas" w:eastAsia="Calibri" w:hAnsi="Consolas" w:cs="Times New Roman"/>
          <w:color w:val="242729"/>
          <w:sz w:val="20"/>
          <w:szCs w:val="20"/>
          <w:shd w:val="clear" w:color="auto" w:fill="EFF0F1"/>
        </w:rPr>
        <w:t xml:space="preserve"> Android Studio --&gt; Build --&gt; Clean</w:t>
      </w:r>
    </w:p>
    <w:p w14:paraId="262D08D8" w14:textId="77777777" w:rsidR="001E3875" w:rsidRPr="001E3875" w:rsidRDefault="001E3875" w:rsidP="001E3875">
      <w:pPr>
        <w:spacing w:after="160" w:line="259" w:lineRule="auto"/>
        <w:jc w:val="both"/>
        <w:rPr>
          <w:rFonts w:ascii="Consolas" w:eastAsia="Calibri" w:hAnsi="Consolas" w:cs="Times New Roman"/>
          <w:color w:val="242729"/>
          <w:sz w:val="20"/>
          <w:szCs w:val="20"/>
          <w:shd w:val="clear" w:color="auto" w:fill="EFF0F1"/>
        </w:rPr>
      </w:pPr>
      <w:r w:rsidRPr="001E3875">
        <w:rPr>
          <w:rFonts w:ascii="Calibri" w:eastAsia="Calibri" w:hAnsi="Calibri" w:cs="Times New Roman"/>
          <w:b/>
          <w:bCs/>
          <w:color w:val="auto"/>
          <w:sz w:val="22"/>
          <w:u w:val="single"/>
        </w:rPr>
        <w:t>Use this to export a project:</w:t>
      </w:r>
      <w:r w:rsidRPr="001E3875">
        <w:rPr>
          <w:rFonts w:ascii="Consolas" w:eastAsia="Calibri" w:hAnsi="Consolas" w:cs="Times New Roman"/>
          <w:color w:val="242729"/>
          <w:sz w:val="20"/>
          <w:szCs w:val="20"/>
          <w:shd w:val="clear" w:color="auto" w:fill="EFF0F1"/>
        </w:rPr>
        <w:t xml:space="preserve"> Android Studio --&gt; File --&gt; Export -&gt; Export to Zip File</w:t>
      </w:r>
    </w:p>
    <w:p w14:paraId="28B91B24" w14:textId="77777777" w:rsidR="001E3875" w:rsidRPr="001E3875" w:rsidRDefault="001E3875" w:rsidP="001E3875">
      <w:pPr>
        <w:spacing w:after="160" w:line="259" w:lineRule="auto"/>
        <w:jc w:val="center"/>
        <w:rPr>
          <w:rFonts w:ascii="Consolas" w:eastAsia="Calibri" w:hAnsi="Consolas" w:cs="Times New Roman"/>
          <w:color w:val="242729"/>
          <w:sz w:val="20"/>
          <w:szCs w:val="20"/>
          <w:shd w:val="clear" w:color="auto" w:fill="EFF0F1"/>
        </w:rPr>
      </w:pPr>
      <w:r w:rsidRPr="001E3875">
        <w:rPr>
          <w:rFonts w:ascii="Calibri" w:eastAsia="Calibri" w:hAnsi="Calibri" w:cs="Times New Roman"/>
          <w:noProof/>
          <w:color w:val="auto"/>
          <w:sz w:val="22"/>
        </w:rPr>
        <mc:AlternateContent>
          <mc:Choice Requires="wps">
            <w:drawing>
              <wp:anchor distT="0" distB="0" distL="114300" distR="114300" simplePos="0" relativeHeight="251660288" behindDoc="0" locked="0" layoutInCell="1" allowOverlap="1" wp14:anchorId="6D0FA6CE" wp14:editId="0C7F24BA">
                <wp:simplePos x="0" y="0"/>
                <wp:positionH relativeFrom="column">
                  <wp:posOffset>1573530</wp:posOffset>
                </wp:positionH>
                <wp:positionV relativeFrom="paragraph">
                  <wp:posOffset>2373630</wp:posOffset>
                </wp:positionV>
                <wp:extent cx="900026" cy="187498"/>
                <wp:effectExtent l="0" t="0" r="14605" b="22225"/>
                <wp:wrapNone/>
                <wp:docPr id="110" name="Rectangle 110"/>
                <wp:cNvGraphicFramePr/>
                <a:graphic xmlns:a="http://schemas.openxmlformats.org/drawingml/2006/main">
                  <a:graphicData uri="http://schemas.microsoft.com/office/word/2010/wordprocessingShape">
                    <wps:wsp>
                      <wps:cNvSpPr/>
                      <wps:spPr>
                        <a:xfrm>
                          <a:off x="0" y="0"/>
                          <a:ext cx="900026" cy="187498"/>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F9616" id="Rectangle 110" o:spid="_x0000_s1026" style="position:absolute;margin-left:123.9pt;margin-top:186.9pt;width:70.85pt;height: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" filled="f" strokecolor="red" strokeweight="1pt"/>
            </w:pict>
          </mc:Fallback>
        </mc:AlternateContent>
      </w:r>
      <w:r w:rsidRPr="001E3875">
        <w:rPr>
          <w:rFonts w:ascii="Calibri" w:eastAsia="Calibri" w:hAnsi="Calibri" w:cs="Times New Roman"/>
          <w:noProof/>
          <w:color w:val="auto"/>
          <w:sz w:val="22"/>
        </w:rPr>
        <mc:AlternateContent>
          <mc:Choice Requires="wps">
            <w:drawing>
              <wp:anchor distT="0" distB="0" distL="114300" distR="114300" simplePos="0" relativeHeight="251661312" behindDoc="0" locked="0" layoutInCell="1" allowOverlap="1" wp14:anchorId="04B098AA" wp14:editId="05DD61DE">
                <wp:simplePos x="0" y="0"/>
                <wp:positionH relativeFrom="column">
                  <wp:posOffset>3268980</wp:posOffset>
                </wp:positionH>
                <wp:positionV relativeFrom="paragraph">
                  <wp:posOffset>2522220</wp:posOffset>
                </wp:positionV>
                <wp:extent cx="900026" cy="149225"/>
                <wp:effectExtent l="0" t="0" r="14605" b="22225"/>
                <wp:wrapNone/>
                <wp:docPr id="4" name="Rectangle 4"/>
                <wp:cNvGraphicFramePr/>
                <a:graphic xmlns:a="http://schemas.openxmlformats.org/drawingml/2006/main">
                  <a:graphicData uri="http://schemas.microsoft.com/office/word/2010/wordprocessingShape">
                    <wps:wsp>
                      <wps:cNvSpPr/>
                      <wps:spPr>
                        <a:xfrm>
                          <a:off x="0" y="0"/>
                          <a:ext cx="900026" cy="149225"/>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FEAE2" id="Rectangle 4" o:spid="_x0000_s1026" style="position:absolute;margin-left:257.4pt;margin-top:198.6pt;width:70.85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" filled="f" strokecolor="red" strokeweight="1pt"/>
            </w:pict>
          </mc:Fallback>
        </mc:AlternateContent>
      </w:r>
      <w:r w:rsidRPr="001E3875">
        <w:rPr>
          <w:rFonts w:ascii="Calibri" w:eastAsia="Calibri" w:hAnsi="Calibri" w:cs="Times New Roman"/>
          <w:noProof/>
          <w:color w:val="auto"/>
          <w:sz w:val="22"/>
        </w:rPr>
        <w:t xml:space="preserve"> </w:t>
      </w:r>
      <w:r w:rsidRPr="001E3875">
        <w:rPr>
          <w:rFonts w:ascii="Calibri" w:eastAsia="Calibri" w:hAnsi="Calibri" w:cs="Times New Roman"/>
          <w:noProof/>
          <w:color w:val="auto"/>
          <w:sz w:val="22"/>
        </w:rPr>
        <w:drawing>
          <wp:inline distT="0" distB="0" distL="0" distR="0" wp14:anchorId="1900264B" wp14:editId="35C9B7E8">
            <wp:extent cx="3276600" cy="3147684"/>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7"/>
                    <a:stretch>
                      <a:fillRect/>
                    </a:stretch>
                  </pic:blipFill>
                  <pic:spPr>
                    <a:xfrm>
                      <a:off x="0" y="0"/>
                      <a:ext cx="3280369" cy="3151305"/>
                    </a:xfrm>
                    <a:prstGeom prst="rect">
                      <a:avLst/>
                    </a:prstGeom>
                  </pic:spPr>
                </pic:pic>
              </a:graphicData>
            </a:graphic>
          </wp:inline>
        </w:drawing>
      </w:r>
      <w:r w:rsidRPr="001E3875">
        <w:rPr>
          <w:rFonts w:ascii="Consolas" w:eastAsia="Calibri" w:hAnsi="Consolas" w:cs="Times New Roman"/>
          <w:color w:val="242729"/>
          <w:sz w:val="20"/>
          <w:szCs w:val="20"/>
          <w:shd w:val="clear" w:color="auto" w:fill="EFF0F1"/>
        </w:rPr>
        <w:t xml:space="preserve">    </w:t>
      </w:r>
    </w:p>
    <w:p w14:paraId="6052F14B" w14:textId="77777777" w:rsidR="001E3875" w:rsidRPr="001E3875" w:rsidRDefault="001E3875" w:rsidP="001E3875">
      <w:pPr>
        <w:spacing w:after="0" w:line="240" w:lineRule="auto"/>
        <w:rPr>
          <w:rFonts w:ascii="Consolas" w:eastAsia="Calibri" w:hAnsi="Consolas" w:cs="Times New Roman"/>
          <w:color w:val="242729"/>
          <w:sz w:val="20"/>
          <w:szCs w:val="20"/>
          <w:shd w:val="clear" w:color="auto" w:fill="EFF0F1"/>
        </w:rPr>
      </w:pPr>
      <w:r w:rsidRPr="001E3875">
        <w:rPr>
          <w:rFonts w:ascii="Consolas" w:eastAsia="Calibri" w:hAnsi="Consolas" w:cs="Times New Roman"/>
          <w:color w:val="242729"/>
          <w:sz w:val="20"/>
          <w:szCs w:val="20"/>
          <w:shd w:val="clear" w:color="auto" w:fill="EFF0F1"/>
        </w:rPr>
        <w:br w:type="page"/>
      </w:r>
    </w:p>
    <w:p w14:paraId="68FFB371" w14:textId="77777777" w:rsidR="001E3875" w:rsidRPr="001E3875" w:rsidRDefault="001E3875" w:rsidP="001E3875">
      <w:pPr>
        <w:spacing w:before="240" w:after="16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rPr>
        <w:lastRenderedPageBreak/>
        <w:t>Evaluation criteria and grading scheme</w:t>
      </w:r>
    </w:p>
    <w:p w14:paraId="3493F727" w14:textId="77777777" w:rsidR="001E3875" w:rsidRPr="001E3875" w:rsidRDefault="001E3875" w:rsidP="001E3875">
      <w:pPr>
        <w:spacing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Meeting the requirements and use cases</w:t>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t>80%</w:t>
      </w:r>
    </w:p>
    <w:p w14:paraId="2B7D6BBC" w14:textId="77777777" w:rsidR="001E3875" w:rsidRPr="001E3875" w:rsidRDefault="001E3875" w:rsidP="001E3875">
      <w:pPr>
        <w:spacing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Using MVC design</w:t>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r>
      <w:r w:rsidRPr="001E3875">
        <w:rPr>
          <w:rFonts w:ascii="Calibri" w:eastAsia="Calibri" w:hAnsi="Calibri" w:cs="Times New Roman"/>
          <w:color w:val="auto"/>
          <w:sz w:val="22"/>
        </w:rPr>
        <w:tab/>
        <w:t>15%</w:t>
      </w:r>
    </w:p>
    <w:p w14:paraId="059AD99A" w14:textId="77777777" w:rsidR="001E3875" w:rsidRPr="001E3875" w:rsidRDefault="001E3875" w:rsidP="001E3875">
      <w:pPr>
        <w:spacing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Clean code: well commented, proper naming, easy to read and understand.</w:t>
      </w:r>
      <w:r w:rsidRPr="001E3875">
        <w:rPr>
          <w:rFonts w:ascii="Calibri" w:eastAsia="Calibri" w:hAnsi="Calibri" w:cs="Times New Roman"/>
          <w:color w:val="auto"/>
          <w:sz w:val="22"/>
        </w:rPr>
        <w:tab/>
        <w:t xml:space="preserve">5% </w:t>
      </w:r>
    </w:p>
    <w:p w14:paraId="209A954E" w14:textId="77777777" w:rsidR="001E3875" w:rsidRPr="001E3875" w:rsidRDefault="001E3875" w:rsidP="001E3875">
      <w:pPr>
        <w:spacing w:after="0" w:line="259" w:lineRule="auto"/>
        <w:jc w:val="both"/>
        <w:rPr>
          <w:rFonts w:ascii="Calibri" w:eastAsia="Calibri" w:hAnsi="Calibri" w:cs="Times New Roman"/>
          <w:color w:val="auto"/>
          <w:sz w:val="22"/>
        </w:rPr>
      </w:pPr>
      <w:r w:rsidRPr="001E3875">
        <w:rPr>
          <w:rFonts w:ascii="Calibri" w:eastAsia="Calibri" w:hAnsi="Calibri" w:cs="Times New Roman"/>
          <w:color w:val="auto"/>
          <w:sz w:val="22"/>
        </w:rPr>
        <w:t xml:space="preserve">Possible bonus for quality UI design (clean, looks good/professional). </w:t>
      </w:r>
    </w:p>
    <w:p w14:paraId="655E9931" w14:textId="77777777" w:rsidR="001E3875" w:rsidRPr="001E3875" w:rsidRDefault="001E3875" w:rsidP="001E3875">
      <w:pPr>
        <w:spacing w:after="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rPr>
        <w:t>If the project submitted does not compile and run the student will receive a grade of 0! So, make sure even if the assignment is not completely done that you submit an application that can be built and run. We will not grade none compiling code.</w:t>
      </w:r>
    </w:p>
    <w:p w14:paraId="7927CE0E" w14:textId="77777777" w:rsidR="001E3875" w:rsidRPr="001E3875" w:rsidRDefault="001E3875" w:rsidP="001E3875">
      <w:pPr>
        <w:spacing w:after="0" w:line="259" w:lineRule="auto"/>
        <w:jc w:val="both"/>
        <w:rPr>
          <w:rFonts w:ascii="Calibri" w:eastAsia="Calibri" w:hAnsi="Calibri" w:cs="Times New Roman"/>
          <w:b/>
          <w:bCs/>
          <w:color w:val="auto"/>
          <w:sz w:val="22"/>
        </w:rPr>
      </w:pPr>
      <w:r w:rsidRPr="001E3875">
        <w:rPr>
          <w:rFonts w:ascii="Calibri" w:eastAsia="Calibri" w:hAnsi="Calibri" w:cs="Times New Roman"/>
          <w:b/>
          <w:bCs/>
          <w:color w:val="auto"/>
          <w:sz w:val="22"/>
        </w:rPr>
        <w:t xml:space="preserve">Also make sure to uninstall your project from the emulator and test it as a fresh install with no prior data. Some crashes only happen on fresh installs of the app. </w:t>
      </w:r>
    </w:p>
    <w:p w14:paraId="1D0C9C96" w14:textId="77777777" w:rsidR="00D61059" w:rsidRPr="001E3875" w:rsidRDefault="00D61059" w:rsidP="001E3875"/>
    <w:sectPr w:rsidR="00D61059" w:rsidRPr="001E3875" w:rsidSect="00191B23">
      <w:headerReference w:type="even" r:id="rId18"/>
      <w:headerReference w:type="default" r:id="rId19"/>
      <w:footerReference w:type="default" r:id="rId20"/>
      <w:headerReference w:type="first" r:id="rId21"/>
      <w:pgSz w:w="12240" w:h="15840"/>
      <w:pgMar w:top="1134" w:right="1440" w:bottom="1440" w:left="1440" w:header="39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22CEA" w14:textId="77777777" w:rsidR="00AB3B51" w:rsidRDefault="00AB3B51" w:rsidP="004646AB">
      <w:pPr>
        <w:spacing w:after="0"/>
      </w:pPr>
      <w:r>
        <w:separator/>
      </w:r>
    </w:p>
  </w:endnote>
  <w:endnote w:type="continuationSeparator" w:id="0">
    <w:p w14:paraId="6BB3B6CF" w14:textId="77777777" w:rsidR="00AB3B51" w:rsidRDefault="00AB3B51" w:rsidP="00464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03EF" w14:textId="77777777" w:rsidR="00267D78" w:rsidRPr="006B27AB" w:rsidRDefault="00631B4A">
    <w:pPr>
      <w:pStyle w:val="Footer"/>
      <w:jc w:val="right"/>
      <w:rPr>
        <w:b/>
        <w:color w:val="922338"/>
        <w:sz w:val="22"/>
      </w:rPr>
    </w:pPr>
    <w:r>
      <w:rPr>
        <w:noProof/>
      </w:rPr>
      <mc:AlternateContent>
        <mc:Choice Requires="wps">
          <w:drawing>
            <wp:anchor distT="45720" distB="45720" distL="114300" distR="114300" simplePos="0" relativeHeight="251659776" behindDoc="0" locked="0" layoutInCell="1" allowOverlap="1" wp14:anchorId="29DBE5BF" wp14:editId="740997B7">
              <wp:simplePos x="0" y="0"/>
              <wp:positionH relativeFrom="column">
                <wp:posOffset>3609975</wp:posOffset>
              </wp:positionH>
              <wp:positionV relativeFrom="paragraph">
                <wp:posOffset>-177800</wp:posOffset>
              </wp:positionV>
              <wp:extent cx="1880007" cy="419100"/>
              <wp:effectExtent l="0" t="0" r="0" b="0"/>
              <wp:wrapNone/>
              <wp:docPr id="217" name="Text Box 2" descr="© All Rights Reserved. May not be copied or duplicated by all means without the permission of the own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007" cy="419100"/>
                      </a:xfrm>
                      <a:prstGeom prst="rect">
                        <a:avLst/>
                      </a:prstGeom>
                      <a:noFill/>
                      <a:ln w="9525">
                        <a:noFill/>
                        <a:miter lim="800000"/>
                        <a:headEnd/>
                        <a:tailEnd/>
                      </a:ln>
                    </wps:spPr>
                    <wps:txbx>
                      <w:txbxContent>
                        <w:p w14:paraId="516DDB7E" w14:textId="77777777" w:rsidR="00631B4A" w:rsidRPr="00070E5A" w:rsidRDefault="00D46425" w:rsidP="008564FB">
                          <w:pPr>
                            <w:spacing w:after="0" w:line="240" w:lineRule="auto"/>
                            <w:rPr>
                              <w:color w:val="922338"/>
                              <w:sz w:val="16"/>
                              <w:szCs w:val="16"/>
                            </w:rPr>
                          </w:pPr>
                          <w:r>
                            <w:rPr>
                              <w:color w:val="922338"/>
                              <w:sz w:val="16"/>
                              <w:szCs w:val="16"/>
                            </w:rPr>
                            <w:t xml:space="preserve">© </w:t>
                          </w:r>
                          <w:r w:rsidR="008564FB" w:rsidRPr="008564FB">
                            <w:rPr>
                              <w:color w:val="922338"/>
                              <w:sz w:val="16"/>
                              <w:szCs w:val="16"/>
                            </w:rPr>
                            <w:t>May not be copied or duplicated without the permission of the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BE5BF" id="_x0000_t202" coordsize="21600,21600" o:spt="202" path="m,l,21600r21600,l21600,xe">
              <v:stroke joinstyle="miter"/>
              <v:path gradientshapeok="t" o:connecttype="rect"/>
            </v:shapetype>
            <v:shape id="Text Box 2" o:spid="_x0000_s1027" type="#_x0000_t202" alt="© All Rights Reserved. May not be copied or duplicated by all means without the permission of the owner." style="position:absolute;left:0;text-align:left;margin-left:284.25pt;margin-top:-14pt;width:148.05pt;height:3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" filled="f" stroked="f">
              <v:textbox>
                <w:txbxContent>
                  <w:p w14:paraId="516DDB7E" w14:textId="77777777" w:rsidR="00631B4A" w:rsidRPr="00070E5A" w:rsidRDefault="00D46425" w:rsidP="008564FB">
                    <w:pPr>
                      <w:spacing w:after="0" w:line="240" w:lineRule="auto"/>
                      <w:rPr>
                        <w:color w:val="922338"/>
                        <w:sz w:val="16"/>
                        <w:szCs w:val="16"/>
                      </w:rPr>
                    </w:pPr>
                    <w:r>
                      <w:rPr>
                        <w:color w:val="922338"/>
                        <w:sz w:val="16"/>
                        <w:szCs w:val="16"/>
                      </w:rPr>
                      <w:t xml:space="preserve">© </w:t>
                    </w:r>
                    <w:r w:rsidR="008564FB" w:rsidRPr="008564FB">
                      <w:rPr>
                        <w:color w:val="922338"/>
                        <w:sz w:val="16"/>
                        <w:szCs w:val="16"/>
                      </w:rPr>
                      <w:t>May not be copied or duplicated without the permission of the owner.</w:t>
                    </w:r>
                  </w:p>
                </w:txbxContent>
              </v:textbox>
            </v:shape>
          </w:pict>
        </mc:Fallback>
      </mc:AlternateContent>
    </w:r>
    <w:sdt>
      <w:sdtPr>
        <w:id w:val="448290948"/>
        <w:docPartObj>
          <w:docPartGallery w:val="Page Numbers (Bottom of Page)"/>
          <w:docPartUnique/>
        </w:docPartObj>
      </w:sdtPr>
      <w:sdtEndPr>
        <w:rPr>
          <w:b/>
          <w:noProof/>
          <w:color w:val="922338"/>
          <w:sz w:val="22"/>
        </w:rPr>
      </w:sdtEndPr>
      <w:sdtContent>
        <w:r w:rsidR="00267D78" w:rsidRPr="006B27AB">
          <w:rPr>
            <w:b/>
            <w:color w:val="922338"/>
            <w:sz w:val="22"/>
          </w:rPr>
          <w:fldChar w:fldCharType="begin"/>
        </w:r>
        <w:r w:rsidR="00267D78" w:rsidRPr="006B27AB">
          <w:rPr>
            <w:color w:val="922338"/>
            <w:sz w:val="22"/>
          </w:rPr>
          <w:instrText xml:space="preserve"> PAGE   \* MERGEFORMAT </w:instrText>
        </w:r>
        <w:r w:rsidR="00267D78" w:rsidRPr="006B27AB">
          <w:rPr>
            <w:b/>
            <w:color w:val="922338"/>
            <w:sz w:val="22"/>
          </w:rPr>
          <w:fldChar w:fldCharType="separate"/>
        </w:r>
        <w:r w:rsidR="00BB400C" w:rsidRPr="006B27AB">
          <w:rPr>
            <w:b/>
            <w:noProof/>
            <w:color w:val="922338"/>
            <w:sz w:val="22"/>
          </w:rPr>
          <w:t>2</w:t>
        </w:r>
        <w:r w:rsidR="00267D78" w:rsidRPr="006B27AB">
          <w:rPr>
            <w:b/>
            <w:noProof/>
            <w:color w:val="922338"/>
            <w:sz w:val="22"/>
          </w:rPr>
          <w:fldChar w:fldCharType="end"/>
        </w:r>
      </w:sdtContent>
    </w:sdt>
  </w:p>
  <w:p w14:paraId="4EDDA1AB" w14:textId="77777777" w:rsidR="00267D78" w:rsidRDefault="00267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F615E" w14:textId="77777777" w:rsidR="00AB3B51" w:rsidRDefault="00AB3B51" w:rsidP="004646AB">
      <w:pPr>
        <w:spacing w:after="0"/>
      </w:pPr>
      <w:r>
        <w:separator/>
      </w:r>
    </w:p>
  </w:footnote>
  <w:footnote w:type="continuationSeparator" w:id="0">
    <w:p w14:paraId="7A849DB7" w14:textId="77777777" w:rsidR="00AB3B51" w:rsidRDefault="00AB3B51" w:rsidP="004646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D393D" w14:textId="77777777" w:rsidR="004646AB" w:rsidRDefault="002E6B6A" w:rsidP="007F23D2">
    <w:pPr>
      <w:pStyle w:val="Header"/>
    </w:pPr>
    <w:r>
      <w:rPr>
        <w:noProof/>
        <w:lang w:val="en-CA" w:eastAsia="en-CA"/>
      </w:rPr>
      <w:drawing>
        <wp:anchor distT="0" distB="0" distL="114300" distR="114300" simplePos="0" relativeHeight="251657728" behindDoc="1" locked="0" layoutInCell="0" allowOverlap="1" wp14:anchorId="43DB7E56" wp14:editId="568A8FE5">
          <wp:simplePos x="0" y="0"/>
          <wp:positionH relativeFrom="margin">
            <wp:align>center</wp:align>
          </wp:positionH>
          <wp:positionV relativeFrom="margin">
            <wp:align>center</wp:align>
          </wp:positionV>
          <wp:extent cx="7772400" cy="10058400"/>
          <wp:effectExtent l="0" t="0" r="0" b="0"/>
          <wp:wrapNone/>
          <wp:docPr id="7" name="Picture 7" descr="PSYC305_PolicyP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SYC305_PolicyPap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56704" behindDoc="1" locked="0" layoutInCell="0" allowOverlap="1" wp14:anchorId="1CBF1830" wp14:editId="6A0FB4AA">
          <wp:simplePos x="0" y="0"/>
          <wp:positionH relativeFrom="margin">
            <wp:align>center</wp:align>
          </wp:positionH>
          <wp:positionV relativeFrom="margin">
            <wp:align>center</wp:align>
          </wp:positionV>
          <wp:extent cx="5937885" cy="7684135"/>
          <wp:effectExtent l="0" t="0" r="5715" b="0"/>
          <wp:wrapNone/>
          <wp:docPr id="8" name="Picture 8" descr="BIOL203_Policy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IOL203_PolicyPap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7885" cy="7684135"/>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55680" behindDoc="1" locked="0" layoutInCell="0" allowOverlap="1" wp14:anchorId="7792C5AE" wp14:editId="54B6A1F1">
          <wp:simplePos x="0" y="0"/>
          <wp:positionH relativeFrom="margin">
            <wp:align>center</wp:align>
          </wp:positionH>
          <wp:positionV relativeFrom="margin">
            <wp:align>center</wp:align>
          </wp:positionV>
          <wp:extent cx="7772400" cy="10058400"/>
          <wp:effectExtent l="0" t="0" r="0" b="0"/>
          <wp:wrapNone/>
          <wp:docPr id="9" name="Picture 9" descr="PSYC305_PolicyP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SYC305_PolicyPap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54656" behindDoc="1" locked="0" layoutInCell="0" allowOverlap="1" wp14:anchorId="7D6F6C98" wp14:editId="36A5FF73">
          <wp:simplePos x="0" y="0"/>
          <wp:positionH relativeFrom="margin">
            <wp:align>center</wp:align>
          </wp:positionH>
          <wp:positionV relativeFrom="margin">
            <wp:align>center</wp:align>
          </wp:positionV>
          <wp:extent cx="7772400" cy="10058400"/>
          <wp:effectExtent l="0" t="0" r="0" b="0"/>
          <wp:wrapNone/>
          <wp:docPr id="10" name="Picture 10" descr="EXCI202_PolicyPa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CI202_PolicyPaper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ECC77" w14:textId="77777777" w:rsidR="00C76DC3" w:rsidRPr="00C107CE" w:rsidRDefault="0008734A" w:rsidP="00F42854">
    <w:pPr>
      <w:pStyle w:val="Header"/>
      <w:tabs>
        <w:tab w:val="clear" w:pos="8670"/>
        <w:tab w:val="left" w:pos="6555"/>
        <w:tab w:val="right" w:pos="9360"/>
      </w:tabs>
    </w:pPr>
    <w:r w:rsidRPr="001E3875">
      <w:rPr>
        <w:rFonts w:eastAsia="Times New Roman"/>
        <w:noProof/>
      </w:rPr>
      <w:drawing>
        <wp:anchor distT="0" distB="0" distL="114300" distR="114300" simplePos="0" relativeHeight="251658752" behindDoc="1" locked="0" layoutInCell="1" allowOverlap="1" wp14:anchorId="1945BEEA" wp14:editId="23B9CC35">
          <wp:simplePos x="0" y="0"/>
          <wp:positionH relativeFrom="page">
            <wp:align>right</wp:align>
          </wp:positionH>
          <wp:positionV relativeFrom="page">
            <wp:align>top</wp:align>
          </wp:positionV>
          <wp:extent cx="7772400" cy="10058400"/>
          <wp:effectExtent l="0" t="0" r="0" b="0"/>
          <wp:wrapNone/>
          <wp:docPr id="11" name="Picture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YC305_PolicyPap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F7E09" w14:textId="77777777" w:rsidR="001D7221" w:rsidRDefault="0037165D" w:rsidP="007F23D2">
    <w:pPr>
      <w:pStyle w:val="Header"/>
    </w:pPr>
    <w:r>
      <w:rPr>
        <w:noProof/>
        <w:lang w:val="en-CA" w:eastAsia="en-CA"/>
      </w:rPr>
      <w:pict w14:anchorId="2F0E4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93" type="#_x0000_t75" style="position:absolute;margin-left:0;margin-top:0;width:612pt;height:11in;z-index:-251655680;mso-position-horizontal:center;mso-position-horizontal-relative:margin;mso-position-vertical:center;mso-position-vertical-relative:margin" o:allowincell="f">
          <v:imagedata r:id="rId1" o:title="PSYC305_PolicyPaper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71CC6"/>
    <w:multiLevelType w:val="hybridMultilevel"/>
    <w:tmpl w:val="4B90251E"/>
    <w:lvl w:ilvl="0" w:tplc="7A22FDB8">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09165C"/>
    <w:multiLevelType w:val="hybridMultilevel"/>
    <w:tmpl w:val="08F8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57EA3"/>
    <w:multiLevelType w:val="hybridMultilevel"/>
    <w:tmpl w:val="060A1E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47D51"/>
    <w:multiLevelType w:val="hybridMultilevel"/>
    <w:tmpl w:val="D654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053178">
    <w:abstractNumId w:val="0"/>
  </w:num>
  <w:num w:numId="2" w16cid:durableId="133182137">
    <w:abstractNumId w:val="2"/>
  </w:num>
  <w:num w:numId="3" w16cid:durableId="157622862">
    <w:abstractNumId w:val="1"/>
  </w:num>
  <w:num w:numId="4" w16cid:durableId="17856850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A" w:vendorID="64" w:dllVersion="6" w:nlCheck="1" w:checkStyle="0"/>
  <w:activeWritingStyle w:appName="MSWord" w:lang="en-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875"/>
    <w:rsid w:val="00013E79"/>
    <w:rsid w:val="00031EFA"/>
    <w:rsid w:val="0003747F"/>
    <w:rsid w:val="00047432"/>
    <w:rsid w:val="0005314E"/>
    <w:rsid w:val="000641B3"/>
    <w:rsid w:val="00070E5A"/>
    <w:rsid w:val="00076C4D"/>
    <w:rsid w:val="00077E54"/>
    <w:rsid w:val="00081840"/>
    <w:rsid w:val="00086574"/>
    <w:rsid w:val="0008734A"/>
    <w:rsid w:val="000A0812"/>
    <w:rsid w:val="000A3515"/>
    <w:rsid w:val="000A747D"/>
    <w:rsid w:val="000F7F02"/>
    <w:rsid w:val="00112278"/>
    <w:rsid w:val="0011282F"/>
    <w:rsid w:val="00124341"/>
    <w:rsid w:val="0013382D"/>
    <w:rsid w:val="001379A3"/>
    <w:rsid w:val="001452E7"/>
    <w:rsid w:val="001670CF"/>
    <w:rsid w:val="001914CA"/>
    <w:rsid w:val="00191B23"/>
    <w:rsid w:val="001B0BBC"/>
    <w:rsid w:val="001B299B"/>
    <w:rsid w:val="001B4173"/>
    <w:rsid w:val="001D618F"/>
    <w:rsid w:val="001D7221"/>
    <w:rsid w:val="001E0D7E"/>
    <w:rsid w:val="001E3875"/>
    <w:rsid w:val="001E38AD"/>
    <w:rsid w:val="00215205"/>
    <w:rsid w:val="00216853"/>
    <w:rsid w:val="002351DA"/>
    <w:rsid w:val="00235380"/>
    <w:rsid w:val="00246358"/>
    <w:rsid w:val="002577B9"/>
    <w:rsid w:val="00264670"/>
    <w:rsid w:val="00267D78"/>
    <w:rsid w:val="002B0A24"/>
    <w:rsid w:val="002B32F2"/>
    <w:rsid w:val="002D258B"/>
    <w:rsid w:val="002D2CDF"/>
    <w:rsid w:val="002D4A0D"/>
    <w:rsid w:val="002D4DBA"/>
    <w:rsid w:val="002E15DC"/>
    <w:rsid w:val="002E6B6A"/>
    <w:rsid w:val="002F7C5A"/>
    <w:rsid w:val="00316828"/>
    <w:rsid w:val="003327D0"/>
    <w:rsid w:val="00332E2B"/>
    <w:rsid w:val="003337BE"/>
    <w:rsid w:val="00344E31"/>
    <w:rsid w:val="003517AA"/>
    <w:rsid w:val="00351FC6"/>
    <w:rsid w:val="00362374"/>
    <w:rsid w:val="003629A7"/>
    <w:rsid w:val="0037165D"/>
    <w:rsid w:val="003B2D4E"/>
    <w:rsid w:val="003C0232"/>
    <w:rsid w:val="003C1EB1"/>
    <w:rsid w:val="003D5402"/>
    <w:rsid w:val="003E5181"/>
    <w:rsid w:val="003F1C31"/>
    <w:rsid w:val="003F289F"/>
    <w:rsid w:val="003F410A"/>
    <w:rsid w:val="003F711D"/>
    <w:rsid w:val="0041392D"/>
    <w:rsid w:val="00413D16"/>
    <w:rsid w:val="00427579"/>
    <w:rsid w:val="00433503"/>
    <w:rsid w:val="00441693"/>
    <w:rsid w:val="004646AB"/>
    <w:rsid w:val="00466861"/>
    <w:rsid w:val="00476DCE"/>
    <w:rsid w:val="00481CFB"/>
    <w:rsid w:val="00485992"/>
    <w:rsid w:val="004A2812"/>
    <w:rsid w:val="004A6D75"/>
    <w:rsid w:val="004D2412"/>
    <w:rsid w:val="004D3E56"/>
    <w:rsid w:val="004D7127"/>
    <w:rsid w:val="004E28A8"/>
    <w:rsid w:val="004F719F"/>
    <w:rsid w:val="005405C1"/>
    <w:rsid w:val="005653C7"/>
    <w:rsid w:val="00590438"/>
    <w:rsid w:val="00590E48"/>
    <w:rsid w:val="00591A85"/>
    <w:rsid w:val="005A13E3"/>
    <w:rsid w:val="005B1744"/>
    <w:rsid w:val="005B2919"/>
    <w:rsid w:val="005B6BD8"/>
    <w:rsid w:val="005D601E"/>
    <w:rsid w:val="005E402A"/>
    <w:rsid w:val="00627635"/>
    <w:rsid w:val="00631B4A"/>
    <w:rsid w:val="0064452C"/>
    <w:rsid w:val="00654EB6"/>
    <w:rsid w:val="00675C2D"/>
    <w:rsid w:val="00694740"/>
    <w:rsid w:val="00696BF3"/>
    <w:rsid w:val="006B1D0C"/>
    <w:rsid w:val="006B27AB"/>
    <w:rsid w:val="006C1502"/>
    <w:rsid w:val="006C343D"/>
    <w:rsid w:val="006C5884"/>
    <w:rsid w:val="006D12D1"/>
    <w:rsid w:val="006D424A"/>
    <w:rsid w:val="006E2EF5"/>
    <w:rsid w:val="006E30AF"/>
    <w:rsid w:val="00702444"/>
    <w:rsid w:val="0071137F"/>
    <w:rsid w:val="0072689E"/>
    <w:rsid w:val="00727512"/>
    <w:rsid w:val="00772B6D"/>
    <w:rsid w:val="00782EB2"/>
    <w:rsid w:val="007904B4"/>
    <w:rsid w:val="007A26B4"/>
    <w:rsid w:val="007E0888"/>
    <w:rsid w:val="007F1DE2"/>
    <w:rsid w:val="007F23D2"/>
    <w:rsid w:val="007F7C69"/>
    <w:rsid w:val="00803142"/>
    <w:rsid w:val="00810CA6"/>
    <w:rsid w:val="00813894"/>
    <w:rsid w:val="00820F19"/>
    <w:rsid w:val="00823D5F"/>
    <w:rsid w:val="00846AF3"/>
    <w:rsid w:val="008564FB"/>
    <w:rsid w:val="00865067"/>
    <w:rsid w:val="00872087"/>
    <w:rsid w:val="00885D7A"/>
    <w:rsid w:val="00896FEE"/>
    <w:rsid w:val="008974E2"/>
    <w:rsid w:val="008C10C0"/>
    <w:rsid w:val="008C226C"/>
    <w:rsid w:val="008C2664"/>
    <w:rsid w:val="008C6E22"/>
    <w:rsid w:val="008D637A"/>
    <w:rsid w:val="008E45EC"/>
    <w:rsid w:val="008F156A"/>
    <w:rsid w:val="0090473F"/>
    <w:rsid w:val="009061DA"/>
    <w:rsid w:val="009078EE"/>
    <w:rsid w:val="00930ED5"/>
    <w:rsid w:val="009550CD"/>
    <w:rsid w:val="00960455"/>
    <w:rsid w:val="00970466"/>
    <w:rsid w:val="00970997"/>
    <w:rsid w:val="00974C65"/>
    <w:rsid w:val="00987B64"/>
    <w:rsid w:val="009A28C6"/>
    <w:rsid w:val="009A2B0F"/>
    <w:rsid w:val="009D66F3"/>
    <w:rsid w:val="009E1030"/>
    <w:rsid w:val="009F309B"/>
    <w:rsid w:val="009F7474"/>
    <w:rsid w:val="00A0191B"/>
    <w:rsid w:val="00A10EAD"/>
    <w:rsid w:val="00A11231"/>
    <w:rsid w:val="00A23AFB"/>
    <w:rsid w:val="00A249CA"/>
    <w:rsid w:val="00A40DD7"/>
    <w:rsid w:val="00A50916"/>
    <w:rsid w:val="00A56F24"/>
    <w:rsid w:val="00A704CC"/>
    <w:rsid w:val="00A92BF0"/>
    <w:rsid w:val="00AB29DA"/>
    <w:rsid w:val="00AB3B51"/>
    <w:rsid w:val="00AD4535"/>
    <w:rsid w:val="00AD58EB"/>
    <w:rsid w:val="00AE124B"/>
    <w:rsid w:val="00B03B49"/>
    <w:rsid w:val="00B06849"/>
    <w:rsid w:val="00B143E2"/>
    <w:rsid w:val="00B21978"/>
    <w:rsid w:val="00B22065"/>
    <w:rsid w:val="00B23385"/>
    <w:rsid w:val="00B24F2B"/>
    <w:rsid w:val="00B34B1A"/>
    <w:rsid w:val="00B5778A"/>
    <w:rsid w:val="00B624DA"/>
    <w:rsid w:val="00B80296"/>
    <w:rsid w:val="00BA5AF4"/>
    <w:rsid w:val="00BB400C"/>
    <w:rsid w:val="00BC73FB"/>
    <w:rsid w:val="00BD3AFF"/>
    <w:rsid w:val="00BD7BC0"/>
    <w:rsid w:val="00BE545D"/>
    <w:rsid w:val="00BF2558"/>
    <w:rsid w:val="00BF2764"/>
    <w:rsid w:val="00C01935"/>
    <w:rsid w:val="00C107CE"/>
    <w:rsid w:val="00C300FE"/>
    <w:rsid w:val="00C37428"/>
    <w:rsid w:val="00C45078"/>
    <w:rsid w:val="00C46355"/>
    <w:rsid w:val="00C76DC3"/>
    <w:rsid w:val="00C87D31"/>
    <w:rsid w:val="00C90DF1"/>
    <w:rsid w:val="00CA3217"/>
    <w:rsid w:val="00CA7A29"/>
    <w:rsid w:val="00CD1668"/>
    <w:rsid w:val="00CE25AC"/>
    <w:rsid w:val="00CF3C5F"/>
    <w:rsid w:val="00CF668A"/>
    <w:rsid w:val="00CF6FF8"/>
    <w:rsid w:val="00D000A6"/>
    <w:rsid w:val="00D46425"/>
    <w:rsid w:val="00D61059"/>
    <w:rsid w:val="00D62FEA"/>
    <w:rsid w:val="00D94715"/>
    <w:rsid w:val="00DC1606"/>
    <w:rsid w:val="00DD6232"/>
    <w:rsid w:val="00DD7990"/>
    <w:rsid w:val="00DF209A"/>
    <w:rsid w:val="00DF63D4"/>
    <w:rsid w:val="00DF76D3"/>
    <w:rsid w:val="00E024E2"/>
    <w:rsid w:val="00E103EA"/>
    <w:rsid w:val="00E154D0"/>
    <w:rsid w:val="00E17606"/>
    <w:rsid w:val="00E22E26"/>
    <w:rsid w:val="00E507DF"/>
    <w:rsid w:val="00E76B9F"/>
    <w:rsid w:val="00E868BC"/>
    <w:rsid w:val="00EA0D2F"/>
    <w:rsid w:val="00EA43A4"/>
    <w:rsid w:val="00ED3359"/>
    <w:rsid w:val="00ED3A05"/>
    <w:rsid w:val="00EE1716"/>
    <w:rsid w:val="00EF41E5"/>
    <w:rsid w:val="00EF45A3"/>
    <w:rsid w:val="00F03F9C"/>
    <w:rsid w:val="00F05C44"/>
    <w:rsid w:val="00F26D9A"/>
    <w:rsid w:val="00F42854"/>
    <w:rsid w:val="00F71920"/>
    <w:rsid w:val="00F80609"/>
    <w:rsid w:val="00FB12B7"/>
    <w:rsid w:val="00FC221D"/>
    <w:rsid w:val="00FC7D2A"/>
    <w:rsid w:val="00FD07D3"/>
    <w:rsid w:val="00FD1126"/>
    <w:rsid w:val="00FD1BE7"/>
    <w:rsid w:val="00FF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41900"/>
  <w15:docId w15:val="{7E2D1628-A111-44D3-8919-32315131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D2"/>
    <w:pPr>
      <w:spacing w:after="120" w:line="288" w:lineRule="auto"/>
    </w:pPr>
    <w:rPr>
      <w:rFonts w:ascii="Arial" w:hAnsi="Arial"/>
      <w:color w:val="181818" w:themeColor="background2" w:themeShade="1A"/>
      <w:sz w:val="24"/>
    </w:rPr>
  </w:style>
  <w:style w:type="paragraph" w:styleId="Heading1">
    <w:name w:val="heading 1"/>
    <w:basedOn w:val="Normal"/>
    <w:link w:val="Heading1Char"/>
    <w:autoRedefine/>
    <w:uiPriority w:val="9"/>
    <w:qFormat/>
    <w:rsid w:val="00B22065"/>
    <w:pPr>
      <w:keepNext/>
      <w:outlineLvl w:val="0"/>
    </w:pPr>
    <w:rPr>
      <w:rFonts w:eastAsiaTheme="majorEastAsia" w:cstheme="majorBidi"/>
      <w:color w:val="3C3C3C" w:themeColor="background2" w:themeShade="40"/>
      <w:sz w:val="36"/>
      <w:szCs w:val="30"/>
    </w:rPr>
  </w:style>
  <w:style w:type="paragraph" w:styleId="Heading2">
    <w:name w:val="heading 2"/>
    <w:basedOn w:val="Normal"/>
    <w:next w:val="Normal"/>
    <w:link w:val="Heading2Char"/>
    <w:autoRedefine/>
    <w:uiPriority w:val="9"/>
    <w:unhideWhenUsed/>
    <w:qFormat/>
    <w:rsid w:val="009D66F3"/>
    <w:pPr>
      <w:keepNext/>
      <w:keepLines/>
      <w:spacing w:before="360"/>
      <w:outlineLvl w:val="1"/>
    </w:pPr>
    <w:rPr>
      <w:rFonts w:eastAsiaTheme="majorEastAsia" w:cstheme="majorBidi"/>
      <w:b/>
      <w:color w:val="0D5F79"/>
      <w:sz w:val="28"/>
      <w:szCs w:val="28"/>
    </w:rPr>
  </w:style>
  <w:style w:type="paragraph" w:styleId="Heading3">
    <w:name w:val="heading 3"/>
    <w:basedOn w:val="Heading4"/>
    <w:next w:val="Normal"/>
    <w:link w:val="Heading3Char"/>
    <w:autoRedefine/>
    <w:uiPriority w:val="9"/>
    <w:unhideWhenUsed/>
    <w:qFormat/>
    <w:rsid w:val="006C5884"/>
    <w:pPr>
      <w:spacing w:after="120"/>
      <w:outlineLvl w:val="2"/>
    </w:pPr>
    <w:rPr>
      <w:b/>
      <w:color w:val="3F425C" w:themeColor="accent4" w:themeShade="BF"/>
    </w:rPr>
  </w:style>
  <w:style w:type="paragraph" w:styleId="Heading4">
    <w:name w:val="heading 4"/>
    <w:basedOn w:val="Normal"/>
    <w:next w:val="Normal"/>
    <w:link w:val="Heading4Char"/>
    <w:uiPriority w:val="9"/>
    <w:unhideWhenUsed/>
    <w:qFormat/>
    <w:rsid w:val="006C5884"/>
    <w:pPr>
      <w:keepNext/>
      <w:keepLines/>
      <w:spacing w:before="120" w:after="0"/>
      <w:outlineLvl w:val="3"/>
    </w:pPr>
    <w:rPr>
      <w:rFonts w:asciiTheme="majorHAnsi" w:eastAsiaTheme="majorEastAsia" w:hAnsiTheme="majorHAnsi" w:cstheme="majorBidi"/>
      <w:iCs/>
      <w:color w:val="54597C" w:themeColor="accent4"/>
      <w:sz w:val="26"/>
      <w:szCs w:val="25"/>
    </w:rPr>
  </w:style>
  <w:style w:type="paragraph" w:styleId="Heading5">
    <w:name w:val="heading 5"/>
    <w:basedOn w:val="Normal"/>
    <w:next w:val="Normal"/>
    <w:link w:val="Heading5Char"/>
    <w:uiPriority w:val="9"/>
    <w:unhideWhenUsed/>
    <w:qFormat/>
    <w:rsid w:val="002D2CDF"/>
    <w:pPr>
      <w:keepNext/>
      <w:keepLines/>
      <w:spacing w:before="120" w:after="60"/>
      <w:outlineLvl w:val="4"/>
    </w:pPr>
    <w:rPr>
      <w:rFonts w:asciiTheme="majorHAnsi" w:eastAsiaTheme="majorEastAsia" w:hAnsiTheme="majorHAnsi" w:cstheme="majorBidi"/>
      <w:i/>
      <w:iCs/>
      <w:color w:val="05363B" w:themeColor="accent2" w:themeShade="80"/>
      <w:szCs w:val="24"/>
    </w:rPr>
  </w:style>
  <w:style w:type="paragraph" w:styleId="Heading6">
    <w:name w:val="heading 6"/>
    <w:basedOn w:val="Normal"/>
    <w:next w:val="Normal"/>
    <w:link w:val="Heading6Char"/>
    <w:uiPriority w:val="9"/>
    <w:semiHidden/>
    <w:unhideWhenUsed/>
    <w:qFormat/>
    <w:rsid w:val="00FD07D3"/>
    <w:pPr>
      <w:keepNext/>
      <w:keepLines/>
      <w:spacing w:before="40" w:after="0"/>
      <w:outlineLvl w:val="5"/>
    </w:pPr>
    <w:rPr>
      <w:rFonts w:asciiTheme="majorHAnsi" w:eastAsiaTheme="majorEastAsia" w:hAnsiTheme="majorHAnsi" w:cstheme="majorBidi"/>
      <w:i/>
      <w:iCs/>
      <w:color w:val="850E1F" w:themeColor="accent6" w:themeShade="80"/>
      <w:sz w:val="23"/>
      <w:szCs w:val="23"/>
    </w:rPr>
  </w:style>
  <w:style w:type="paragraph" w:styleId="Heading7">
    <w:name w:val="heading 7"/>
    <w:basedOn w:val="Normal"/>
    <w:next w:val="Normal"/>
    <w:link w:val="Heading7Char"/>
    <w:uiPriority w:val="9"/>
    <w:semiHidden/>
    <w:unhideWhenUsed/>
    <w:qFormat/>
    <w:rsid w:val="00FD07D3"/>
    <w:pPr>
      <w:keepNext/>
      <w:keepLines/>
      <w:spacing w:before="40" w:after="0"/>
      <w:outlineLvl w:val="6"/>
    </w:pPr>
    <w:rPr>
      <w:rFonts w:asciiTheme="majorHAnsi" w:eastAsiaTheme="majorEastAsia" w:hAnsiTheme="majorHAnsi" w:cstheme="majorBidi"/>
      <w:color w:val="124A49" w:themeColor="accent1" w:themeShade="80"/>
    </w:rPr>
  </w:style>
  <w:style w:type="paragraph" w:styleId="Heading8">
    <w:name w:val="heading 8"/>
    <w:basedOn w:val="Normal"/>
    <w:next w:val="Normal"/>
    <w:link w:val="Heading8Char"/>
    <w:uiPriority w:val="9"/>
    <w:semiHidden/>
    <w:unhideWhenUsed/>
    <w:qFormat/>
    <w:rsid w:val="00FD07D3"/>
    <w:pPr>
      <w:keepNext/>
      <w:keepLines/>
      <w:spacing w:before="40" w:after="0"/>
      <w:outlineLvl w:val="7"/>
    </w:pPr>
    <w:rPr>
      <w:rFonts w:asciiTheme="majorHAnsi" w:eastAsiaTheme="majorEastAsia" w:hAnsiTheme="majorHAnsi" w:cstheme="majorBidi"/>
      <w:color w:val="05363B" w:themeColor="accent2" w:themeShade="80"/>
      <w:sz w:val="21"/>
      <w:szCs w:val="21"/>
    </w:rPr>
  </w:style>
  <w:style w:type="paragraph" w:styleId="Heading9">
    <w:name w:val="heading 9"/>
    <w:basedOn w:val="Normal"/>
    <w:next w:val="Normal"/>
    <w:link w:val="Heading9Char"/>
    <w:uiPriority w:val="9"/>
    <w:semiHidden/>
    <w:unhideWhenUsed/>
    <w:qFormat/>
    <w:rsid w:val="00FD07D3"/>
    <w:pPr>
      <w:keepNext/>
      <w:keepLines/>
      <w:spacing w:before="40" w:after="0"/>
      <w:outlineLvl w:val="8"/>
    </w:pPr>
    <w:rPr>
      <w:rFonts w:asciiTheme="majorHAnsi" w:eastAsiaTheme="majorEastAsia" w:hAnsiTheme="majorHAnsi" w:cstheme="majorBidi"/>
      <w:color w:val="850E1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7F23D2"/>
    <w:pPr>
      <w:tabs>
        <w:tab w:val="left" w:pos="8670"/>
      </w:tabs>
      <w:spacing w:after="0"/>
    </w:pPr>
    <w:rPr>
      <w:b/>
      <w:color w:val="000000" w:themeColor="text1"/>
      <w:sz w:val="30"/>
    </w:rPr>
  </w:style>
  <w:style w:type="character" w:customStyle="1" w:styleId="HeaderChar">
    <w:name w:val="Header Char"/>
    <w:basedOn w:val="DefaultParagraphFont"/>
    <w:link w:val="Header"/>
    <w:uiPriority w:val="99"/>
    <w:rsid w:val="007F23D2"/>
    <w:rPr>
      <w:rFonts w:ascii="Arial" w:hAnsi="Arial"/>
      <w:b/>
      <w:color w:val="000000" w:themeColor="text1"/>
      <w:sz w:val="30"/>
    </w:rPr>
  </w:style>
  <w:style w:type="paragraph" w:styleId="Footer">
    <w:name w:val="footer"/>
    <w:basedOn w:val="Normal"/>
    <w:link w:val="FooterChar"/>
    <w:uiPriority w:val="99"/>
    <w:unhideWhenUsed/>
    <w:rsid w:val="004646AB"/>
    <w:pPr>
      <w:tabs>
        <w:tab w:val="center" w:pos="4680"/>
        <w:tab w:val="right" w:pos="9360"/>
      </w:tabs>
      <w:spacing w:after="0"/>
    </w:pPr>
  </w:style>
  <w:style w:type="character" w:customStyle="1" w:styleId="FooterChar">
    <w:name w:val="Footer Char"/>
    <w:basedOn w:val="DefaultParagraphFont"/>
    <w:link w:val="Footer"/>
    <w:uiPriority w:val="99"/>
    <w:rsid w:val="004646AB"/>
  </w:style>
  <w:style w:type="paragraph" w:styleId="ListParagraph">
    <w:name w:val="List Paragraph"/>
    <w:basedOn w:val="Normal"/>
    <w:autoRedefine/>
    <w:uiPriority w:val="34"/>
    <w:qFormat/>
    <w:rsid w:val="006C5884"/>
    <w:pPr>
      <w:numPr>
        <w:numId w:val="1"/>
      </w:numPr>
      <w:contextualSpacing/>
    </w:pPr>
  </w:style>
  <w:style w:type="character" w:customStyle="1" w:styleId="Heading1Char">
    <w:name w:val="Heading 1 Char"/>
    <w:basedOn w:val="DefaultParagraphFont"/>
    <w:link w:val="Heading1"/>
    <w:uiPriority w:val="9"/>
    <w:rsid w:val="00B22065"/>
    <w:rPr>
      <w:rFonts w:ascii="Arial" w:eastAsiaTheme="majorEastAsia" w:hAnsi="Arial" w:cstheme="majorBidi"/>
      <w:color w:val="3C3C3C" w:themeColor="background2" w:themeShade="40"/>
      <w:sz w:val="36"/>
      <w:szCs w:val="30"/>
    </w:rPr>
  </w:style>
  <w:style w:type="paragraph" w:styleId="Title">
    <w:name w:val="Title"/>
    <w:basedOn w:val="Normal"/>
    <w:next w:val="Normal"/>
    <w:link w:val="TitleChar"/>
    <w:uiPriority w:val="10"/>
    <w:qFormat/>
    <w:rsid w:val="00344E31"/>
    <w:pPr>
      <w:spacing w:after="0"/>
      <w:contextualSpacing/>
    </w:pPr>
    <w:rPr>
      <w:rFonts w:eastAsiaTheme="majorEastAsia" w:cstheme="majorBidi"/>
      <w:color w:val="FFFFFF" w:themeColor="background1"/>
      <w:spacing w:val="-10"/>
      <w:sz w:val="44"/>
      <w:szCs w:val="52"/>
    </w:rPr>
  </w:style>
  <w:style w:type="character" w:customStyle="1" w:styleId="TitleChar">
    <w:name w:val="Title Char"/>
    <w:basedOn w:val="DefaultParagraphFont"/>
    <w:link w:val="Title"/>
    <w:uiPriority w:val="10"/>
    <w:rsid w:val="00344E31"/>
    <w:rPr>
      <w:rFonts w:ascii="Arial" w:eastAsiaTheme="majorEastAsia" w:hAnsi="Arial" w:cstheme="majorBidi"/>
      <w:color w:val="FFFFFF" w:themeColor="background1"/>
      <w:spacing w:val="-10"/>
      <w:sz w:val="44"/>
      <w:szCs w:val="52"/>
    </w:rPr>
  </w:style>
  <w:style w:type="character" w:customStyle="1" w:styleId="Heading2Char">
    <w:name w:val="Heading 2 Char"/>
    <w:basedOn w:val="DefaultParagraphFont"/>
    <w:link w:val="Heading2"/>
    <w:uiPriority w:val="9"/>
    <w:rsid w:val="009D66F3"/>
    <w:rPr>
      <w:rFonts w:ascii="Arial" w:eastAsiaTheme="majorEastAsia" w:hAnsi="Arial" w:cstheme="majorBidi"/>
      <w:b/>
      <w:color w:val="0D5F79"/>
      <w:sz w:val="28"/>
      <w:szCs w:val="28"/>
    </w:rPr>
  </w:style>
  <w:style w:type="character" w:styleId="Hyperlink">
    <w:name w:val="Hyperlink"/>
    <w:basedOn w:val="DefaultParagraphFont"/>
    <w:uiPriority w:val="99"/>
    <w:unhideWhenUsed/>
    <w:rsid w:val="00112278"/>
    <w:rPr>
      <w:color w:val="208381" w:themeColor="hyperlink"/>
      <w:u w:val="single"/>
    </w:rPr>
  </w:style>
  <w:style w:type="table" w:styleId="GridTable5Dark">
    <w:name w:val="Grid Table 5 Dark"/>
    <w:basedOn w:val="TableNormal"/>
    <w:uiPriority w:val="50"/>
    <w:rsid w:val="00112278"/>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rsid w:val="006C5884"/>
    <w:rPr>
      <w:rFonts w:asciiTheme="majorHAnsi" w:eastAsiaTheme="majorEastAsia" w:hAnsiTheme="majorHAnsi" w:cstheme="majorBidi"/>
      <w:b/>
      <w:iCs/>
      <w:color w:val="3F425C" w:themeColor="accent4" w:themeShade="BF"/>
      <w:sz w:val="26"/>
      <w:szCs w:val="25"/>
    </w:rPr>
  </w:style>
  <w:style w:type="character" w:customStyle="1" w:styleId="Heading4Char">
    <w:name w:val="Heading 4 Char"/>
    <w:basedOn w:val="DefaultParagraphFont"/>
    <w:link w:val="Heading4"/>
    <w:uiPriority w:val="9"/>
    <w:rsid w:val="006C5884"/>
    <w:rPr>
      <w:rFonts w:asciiTheme="majorHAnsi" w:eastAsiaTheme="majorEastAsia" w:hAnsiTheme="majorHAnsi" w:cstheme="majorBidi"/>
      <w:iCs/>
      <w:color w:val="54597C" w:themeColor="accent4"/>
      <w:sz w:val="26"/>
      <w:szCs w:val="25"/>
    </w:rPr>
  </w:style>
  <w:style w:type="character" w:customStyle="1" w:styleId="Heading5Char">
    <w:name w:val="Heading 5 Char"/>
    <w:basedOn w:val="DefaultParagraphFont"/>
    <w:link w:val="Heading5"/>
    <w:uiPriority w:val="9"/>
    <w:rsid w:val="002D2CDF"/>
    <w:rPr>
      <w:rFonts w:asciiTheme="majorHAnsi" w:eastAsiaTheme="majorEastAsia" w:hAnsiTheme="majorHAnsi" w:cstheme="majorBidi"/>
      <w:i/>
      <w:iCs/>
      <w:color w:val="05363B" w:themeColor="accent2" w:themeShade="80"/>
      <w:sz w:val="24"/>
      <w:szCs w:val="24"/>
    </w:rPr>
  </w:style>
  <w:style w:type="character" w:customStyle="1" w:styleId="Heading6Char">
    <w:name w:val="Heading 6 Char"/>
    <w:basedOn w:val="DefaultParagraphFont"/>
    <w:link w:val="Heading6"/>
    <w:uiPriority w:val="9"/>
    <w:semiHidden/>
    <w:rsid w:val="00FD07D3"/>
    <w:rPr>
      <w:rFonts w:asciiTheme="majorHAnsi" w:eastAsiaTheme="majorEastAsia" w:hAnsiTheme="majorHAnsi" w:cstheme="majorBidi"/>
      <w:i/>
      <w:iCs/>
      <w:color w:val="850E1F" w:themeColor="accent6" w:themeShade="80"/>
      <w:sz w:val="23"/>
      <w:szCs w:val="23"/>
    </w:rPr>
  </w:style>
  <w:style w:type="character" w:customStyle="1" w:styleId="Heading7Char">
    <w:name w:val="Heading 7 Char"/>
    <w:basedOn w:val="DefaultParagraphFont"/>
    <w:link w:val="Heading7"/>
    <w:uiPriority w:val="9"/>
    <w:semiHidden/>
    <w:rsid w:val="00FD07D3"/>
    <w:rPr>
      <w:rFonts w:asciiTheme="majorHAnsi" w:eastAsiaTheme="majorEastAsia" w:hAnsiTheme="majorHAnsi" w:cstheme="majorBidi"/>
      <w:color w:val="124A49" w:themeColor="accent1" w:themeShade="80"/>
    </w:rPr>
  </w:style>
  <w:style w:type="character" w:customStyle="1" w:styleId="Heading8Char">
    <w:name w:val="Heading 8 Char"/>
    <w:basedOn w:val="DefaultParagraphFont"/>
    <w:link w:val="Heading8"/>
    <w:uiPriority w:val="9"/>
    <w:semiHidden/>
    <w:rsid w:val="00FD07D3"/>
    <w:rPr>
      <w:rFonts w:asciiTheme="majorHAnsi" w:eastAsiaTheme="majorEastAsia" w:hAnsiTheme="majorHAnsi" w:cstheme="majorBidi"/>
      <w:color w:val="05363B" w:themeColor="accent2" w:themeShade="80"/>
      <w:sz w:val="21"/>
      <w:szCs w:val="21"/>
    </w:rPr>
  </w:style>
  <w:style w:type="character" w:customStyle="1" w:styleId="Heading9Char">
    <w:name w:val="Heading 9 Char"/>
    <w:basedOn w:val="DefaultParagraphFont"/>
    <w:link w:val="Heading9"/>
    <w:uiPriority w:val="9"/>
    <w:semiHidden/>
    <w:rsid w:val="00FD07D3"/>
    <w:rPr>
      <w:rFonts w:asciiTheme="majorHAnsi" w:eastAsiaTheme="majorEastAsia" w:hAnsiTheme="majorHAnsi" w:cstheme="majorBidi"/>
      <w:color w:val="850E1F" w:themeColor="accent6" w:themeShade="80"/>
    </w:rPr>
  </w:style>
  <w:style w:type="paragraph" w:styleId="Caption">
    <w:name w:val="caption"/>
    <w:basedOn w:val="Normal"/>
    <w:next w:val="Normal"/>
    <w:uiPriority w:val="35"/>
    <w:semiHidden/>
    <w:unhideWhenUsed/>
    <w:qFormat/>
    <w:rsid w:val="00FD07D3"/>
    <w:rPr>
      <w:b/>
      <w:bCs/>
      <w:smallCaps/>
      <w:color w:val="249492" w:themeColor="accent1"/>
      <w:spacing w:val="6"/>
    </w:rPr>
  </w:style>
  <w:style w:type="paragraph" w:styleId="Subtitle">
    <w:name w:val="Subtitle"/>
    <w:basedOn w:val="Normal"/>
    <w:next w:val="Normal"/>
    <w:link w:val="SubtitleChar"/>
    <w:uiPriority w:val="11"/>
    <w:qFormat/>
    <w:rsid w:val="00FD07D3"/>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D07D3"/>
    <w:rPr>
      <w:rFonts w:asciiTheme="majorHAnsi" w:eastAsiaTheme="majorEastAsia" w:hAnsiTheme="majorHAnsi" w:cstheme="majorBidi"/>
    </w:rPr>
  </w:style>
  <w:style w:type="character" w:styleId="Strong">
    <w:name w:val="Strong"/>
    <w:basedOn w:val="DefaultParagraphFont"/>
    <w:uiPriority w:val="22"/>
    <w:qFormat/>
    <w:rsid w:val="00FD07D3"/>
    <w:rPr>
      <w:b/>
      <w:bCs/>
    </w:rPr>
  </w:style>
  <w:style w:type="character" w:styleId="Emphasis">
    <w:name w:val="Emphasis"/>
    <w:basedOn w:val="DefaultParagraphFont"/>
    <w:uiPriority w:val="20"/>
    <w:qFormat/>
    <w:rsid w:val="00316828"/>
    <w:rPr>
      <w:b/>
      <w:i w:val="0"/>
      <w:iCs/>
      <w:color w:val="05363B" w:themeColor="accent2" w:themeShade="80"/>
    </w:rPr>
  </w:style>
  <w:style w:type="paragraph" w:styleId="Quote">
    <w:name w:val="Quote"/>
    <w:basedOn w:val="Normal"/>
    <w:next w:val="Normal"/>
    <w:link w:val="QuoteChar"/>
    <w:uiPriority w:val="29"/>
    <w:qFormat/>
    <w:rsid w:val="00FD07D3"/>
    <w:pPr>
      <w:spacing w:before="120"/>
      <w:ind w:left="720" w:right="720"/>
      <w:jc w:val="center"/>
    </w:pPr>
    <w:rPr>
      <w:i/>
      <w:iCs/>
    </w:rPr>
  </w:style>
  <w:style w:type="character" w:customStyle="1" w:styleId="QuoteChar">
    <w:name w:val="Quote Char"/>
    <w:basedOn w:val="DefaultParagraphFont"/>
    <w:link w:val="Quote"/>
    <w:uiPriority w:val="29"/>
    <w:rsid w:val="00FD07D3"/>
    <w:rPr>
      <w:i/>
      <w:iCs/>
    </w:rPr>
  </w:style>
  <w:style w:type="paragraph" w:styleId="IntenseQuote">
    <w:name w:val="Intense Quote"/>
    <w:basedOn w:val="Normal"/>
    <w:next w:val="Normal"/>
    <w:link w:val="IntenseQuoteChar"/>
    <w:uiPriority w:val="30"/>
    <w:qFormat/>
    <w:rsid w:val="00FD07D3"/>
    <w:pPr>
      <w:spacing w:before="120" w:line="300" w:lineRule="auto"/>
      <w:ind w:left="576" w:right="576"/>
      <w:jc w:val="center"/>
    </w:pPr>
    <w:rPr>
      <w:rFonts w:asciiTheme="majorHAnsi" w:eastAsiaTheme="majorEastAsia" w:hAnsiTheme="majorHAnsi" w:cstheme="majorBidi"/>
      <w:color w:val="249492" w:themeColor="accent1"/>
      <w:szCs w:val="24"/>
    </w:rPr>
  </w:style>
  <w:style w:type="character" w:customStyle="1" w:styleId="IntenseQuoteChar">
    <w:name w:val="Intense Quote Char"/>
    <w:basedOn w:val="DefaultParagraphFont"/>
    <w:link w:val="IntenseQuote"/>
    <w:uiPriority w:val="30"/>
    <w:rsid w:val="00FD07D3"/>
    <w:rPr>
      <w:rFonts w:asciiTheme="majorHAnsi" w:eastAsiaTheme="majorEastAsia" w:hAnsiTheme="majorHAnsi" w:cstheme="majorBidi"/>
      <w:color w:val="249492" w:themeColor="accent1"/>
      <w:sz w:val="24"/>
      <w:szCs w:val="24"/>
    </w:rPr>
  </w:style>
  <w:style w:type="character" w:styleId="SubtleEmphasis">
    <w:name w:val="Subtle Emphasis"/>
    <w:basedOn w:val="DefaultParagraphFont"/>
    <w:uiPriority w:val="19"/>
    <w:qFormat/>
    <w:rsid w:val="00FD07D3"/>
    <w:rPr>
      <w:i/>
      <w:iCs/>
      <w:color w:val="404040" w:themeColor="text1" w:themeTint="BF"/>
    </w:rPr>
  </w:style>
  <w:style w:type="character" w:styleId="IntenseEmphasis">
    <w:name w:val="Intense Emphasis"/>
    <w:basedOn w:val="DefaultParagraphFont"/>
    <w:uiPriority w:val="21"/>
    <w:qFormat/>
    <w:rsid w:val="00FD07D3"/>
    <w:rPr>
      <w:b w:val="0"/>
      <w:bCs w:val="0"/>
      <w:i/>
      <w:iCs/>
      <w:color w:val="249492" w:themeColor="accent1"/>
    </w:rPr>
  </w:style>
  <w:style w:type="character" w:styleId="SubtleReference">
    <w:name w:val="Subtle Reference"/>
    <w:basedOn w:val="DefaultParagraphFont"/>
    <w:uiPriority w:val="31"/>
    <w:qFormat/>
    <w:rsid w:val="00FD07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7D3"/>
    <w:rPr>
      <w:b/>
      <w:bCs/>
      <w:smallCaps/>
      <w:color w:val="249492" w:themeColor="accent1"/>
      <w:spacing w:val="5"/>
      <w:u w:val="single"/>
    </w:rPr>
  </w:style>
  <w:style w:type="character" w:styleId="BookTitle">
    <w:name w:val="Book Title"/>
    <w:basedOn w:val="DefaultParagraphFont"/>
    <w:uiPriority w:val="33"/>
    <w:qFormat/>
    <w:rsid w:val="00FD07D3"/>
    <w:rPr>
      <w:b/>
      <w:bCs/>
      <w:smallCaps/>
    </w:rPr>
  </w:style>
  <w:style w:type="paragraph" w:styleId="TOCHeading">
    <w:name w:val="TOC Heading"/>
    <w:basedOn w:val="Heading1"/>
    <w:next w:val="Normal"/>
    <w:uiPriority w:val="39"/>
    <w:semiHidden/>
    <w:unhideWhenUsed/>
    <w:qFormat/>
    <w:rsid w:val="00FD07D3"/>
    <w:pPr>
      <w:outlineLvl w:val="9"/>
    </w:pPr>
  </w:style>
  <w:style w:type="paragraph" w:styleId="BalloonText">
    <w:name w:val="Balloon Text"/>
    <w:basedOn w:val="Normal"/>
    <w:link w:val="BalloonTextChar"/>
    <w:uiPriority w:val="99"/>
    <w:semiHidden/>
    <w:unhideWhenUsed/>
    <w:rsid w:val="00332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7D0"/>
    <w:rPr>
      <w:rFonts w:ascii="Segoe UI" w:hAnsi="Segoe UI" w:cs="Segoe UI"/>
      <w:color w:val="181818" w:themeColor="background2" w:themeShade="1A"/>
      <w:sz w:val="18"/>
      <w:szCs w:val="18"/>
    </w:rPr>
  </w:style>
  <w:style w:type="character" w:styleId="UnresolvedMention">
    <w:name w:val="Unresolved Mention"/>
    <w:basedOn w:val="DefaultParagraphFont"/>
    <w:uiPriority w:val="99"/>
    <w:semiHidden/>
    <w:unhideWhenUsed/>
    <w:rsid w:val="00433503"/>
    <w:rPr>
      <w:color w:val="605E5C"/>
      <w:shd w:val="clear" w:color="auto" w:fill="E1DFDD"/>
    </w:rPr>
  </w:style>
  <w:style w:type="table" w:styleId="TableGrid">
    <w:name w:val="Table Grid"/>
    <w:basedOn w:val="TableNormal"/>
    <w:uiPriority w:val="39"/>
    <w:rsid w:val="001E387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1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godin\OneDrive%20-%20eConcordia\Desktop\CopyrightTemplate_Generic.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7T04:16:58.853"/>
    </inkml:context>
    <inkml:brush xml:id="br0">
      <inkml:brushProperty name="width" value="0.05" units="cm"/>
      <inkml:brushProperty name="height" value="0.05" units="cm"/>
      <inkml:brushProperty name="color" value="#E71224"/>
    </inkml:brush>
  </inkml:definitions>
  <inkml:trace contextRef="#ctx0" brushRef="#br0">1 344 3794,'0'0'1016,"4"4"2430,12 11-1377,18 1-439,7-7-1048,78 29 0,-14-4-527,122 17 28,-94-23-33,-58-14 54,1-4 0,0-2-1,0-5 1,0-2-1,86-11 1,74-24 31,7-2-46,19-2-22,-7 1-40,245-27-11,-27 31-16,-365 28 0,476-19 16,-151 22-16,-264 2 2,158 8 12,-75-1-14,329 16 391,-499-18-174,47 3 112,146 3 268,-176-11-364,130 15 0,-163-3-133,-44-7-85,0-1 0,38 1 0,1-3 337,-59-3-353,1 0 0,-1-1 0,1 1 0,-1 0 0,1-1 0,-1 1 0,0-1 0,0 0 0,0 1 0,3-5 0,14-8-4,64-30 39,-41 50 1130,2-9-924,-43 2-238,-10-13-33,-2 0 0,-18-21 0,14 20 44,-1 0 1,0 0-1,-1 2 0,-1 0 0,-30-17 1,35 24-8,-1-1 1,1 2-1,-1 0 0,-1 0 1,1 1-1,-1 1 1,1 1-1,-1 0 1,-16 0-1,25 2-2,0 0-1,0 0 1,1-1-1,-1 1 1,0-1-1,1-1 1,-1 1-1,1-1 1,-1 0 0,1 0-1,-6-4 1,11 6-2,1 0 0,-1 0-1,0-1 1,0 1 0,0 0 0,0 0 0,1-1 0,-1 1 0,0 0 0,0 0 0,1-1-1,-1 1 1,0 0 0,0 0 0,1 0 0,-1 0 0,0-1 0,1 1 0,-1 0 0,0 0-1,0 0 1,1 0 0,-1 0 0,0 0 0,1 0 0,-1 0 0,0 0 0,1 0 0,-1 0-1,0 0 1,1 0 0,-1 0 0,0 0 0,1 0 0,-1 0 0,1 1 0,13-1 72,23 5-41,-1 2 0,53 17-1,-58-12-37,0 2-1,-1 1 1,42 27-1,22 11-4,-94-52 9,1-1-1,-1 1 0,0-1 1,0 1-1,0-1 0,1 1 1,-1-1-1,0 1 0,0-1 0,0 1 1,0-1-1,0 1 0,0-1 1,0 1-1,0-1 0,0 1 0,0-1 1,0 1-1,0-1 0,0 1 1,-1-1-1,1 1 0,0-1 0,0 1 1,0-1-1,-1 1 0,1-1 1,0 1-1,-1-1 0,1 0 0,0 1 1,-1-1-1,1 0 0,-1 1 1,1-1-1,-1 1 0,-23 25 52,10-11-15,-12 22 60,2 1 0,2 1 0,-22 54-1,-12 20 130,50-101-199,-3 7 8,-1-1-1,-1 0 1,0 0-1,-2-1 1,0-1-1,0 0 1,-23 19-1,37-35-34,-1 0 0,0-1 1,0 1-1,0 0 0,0-1 0,0 1 0,0-1 0,0 1 0,0 0 0,0-1 0,0 1 0,0-1 0,0 1 1,0 0-1,0-1 0,0 1 0,0-1 0,0 1 0,-1 0 0,1-1 0,0 1 0,0 0 0,0-1 1,-1 1-1,1 0 0,0-1 0,0 1 0,-1 0 0,1-1 0,0 1 0,-1 0 0,1 0 0,0 0 0,-1-1 1,1 1-1,0 0 0,-1 0 0,1 0 0,0 0 0,-1-1 0,1 1 0,-1 0 0,1 0 0,0 0 1,-1 0-1,1 0 0,-1 0 0,1 0 0,0 0 0,-1 0 0,1 1 0,-1-1 0,1 0 0,0 0 1,-1 0-1,1 0 0,-1 0 0,1 1 0,0-1 0,-1 0 0,1 0 0,0 1 0,0-1 0,-1 0 0,1 0 1,-1 1-1,10-38-31,-8 32 36,9-39-50,-2-1-1,5-82 1,-12-95-323,-2 112 274,1 105 92,0-26-17,-6-46 0,5 69 15,0 0 0,-1-1 0,0 1 0,-1 0 0,0 0 0,0 1 0,-1-1 0,0 1 0,0 0-1,-9-12 1,-4 13-93,11 8 68,12 8 100,-4 1-532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7T04:16:54.504"/>
    </inkml:context>
    <inkml:brush xml:id="br0">
      <inkml:brushProperty name="width" value="0.05" units="cm"/>
      <inkml:brushProperty name="height" value="0.05" units="cm"/>
      <inkml:brushProperty name="color" value="#E71224"/>
    </inkml:brush>
  </inkml:definitions>
  <inkml:trace contextRef="#ctx0" brushRef="#br0">73 51 3922,'-33'11'4485,"32"-11"-4321,0 1 1,0-1-1,-1 1 1,1 0-1,0-1 1,0 1-1,0 0 1,0 0-1,0 0 0,0 0 1,0 0-1,0 0 1,0 0-1,1 1 1,-1-1-1,0 0 1,1 0-1,-1 0 1,1 1-1,-1-1 1,1 0-1,-1 3 1,2-3-117,-1 0 1,1 0-1,-1 0 1,1 0-1,0 0 1,-1-1-1,1 1 0,0 0 1,0-1-1,0 1 1,-1-1-1,1 1 1,0-1-1,0 1 1,0-1-1,0 1 1,0-1-1,0 0 1,0 1-1,0-1 1,0 0-1,2 0 1,27 5-167,-28-5 150,1 1-41,0-1 0,0 0-1,-1 1 1,1-1 0,0 0-1,0 0 1,0-1-1,-1 1 1,1-1 0,0 1-1,0-1 1,-1 0 0,1 0-1,-1 0 1,1 0 0,-1-1-1,1 1 1,-1-1-1,0 1 1,1-1 0,-1 0-1,0 0 1,0 0 0,0 0-1,-1 0 1,1 0 0,0-1-1,-1 1 1,0-1-1,1 1 1,-1-1 0,0 1-1,0-1 1,0 0 0,-1 1-1,1-1 1,-1 0 0,1 0-1,-1 1 1,0-1-1,0 0 1,0 0 0,-1 0-1,1 1 1,-1-1 0,1 0-1,-1 0 1,-2-4 0,3 6 10,-1 0 0,1 0 0,0 0 0,-1 1 1,1-1-1,-1 0 0,1 0 0,-1 0 1,0 1-1,1-1 0,-1 0 0,0 1 1,1-1-1,-1 1 0,0-1 0,0 1 1,0-1-1,1 1 0,-1 0 0,0-1 1,0 1-1,0 0 0,0-1 0,-1 1 1,-1 0 1,0 0-1,0 0 1,1 0 0,-1 1 0,0-1 0,0 1-1,1-1 1,-5 2 0,-2 2-41,0 0 0,0 1 0,-14 9-1,20-12-258,-30 25-40,32-26-213,0 1 0,-1 0 1,1 0-1,0-1 1,0 1-1,0 0 0,0 0 1,1 0-1,-1 0 1,-1 4-1,2 2-5434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7T04:16:48.306"/>
    </inkml:context>
    <inkml:brush xml:id="br0">
      <inkml:brushProperty name="width" value="0.05" units="cm"/>
      <inkml:brushProperty name="height" value="0.05" units="cm"/>
      <inkml:brushProperty name="color" value="#E71224"/>
    </inkml:brush>
  </inkml:definitions>
  <inkml:trace contextRef="#ctx0" brushRef="#br0">1 3021 4642,'5'-15'6680,"13"-13"-6286,-9 15 136,211-289 809,-138 198-1337,76-128 1,84-172 13,250-447 16,-438 756-58,5 2-1,130-158 0,-187 248 13,0 0 0,1 1 0,-1-1 0,1 1 0,-1-1 0,1 1 0,0 0 0,0 0 0,4-2 0,-3 2-73,-2-1 78,1 0-1,-1 1 0,0-1 0,1 0 0,-1 0 1,-1 0-1,1 0 0,0 0 0,-1-1 0,0 1 0,0-1 1,2-4-1,5-16-145,-5 13 117,-3 9 38,1 1 0,-1 0 1,0-1-1,1 1 0,-1 0 0,1-1 1,-1 1-1,1 0 0,0 0 0,0-1 1,-1 1-1,2-1 0,73-86 64,-70 83-65,-2 1 1,0 1-1,0-1 0,0 1 0,-1-1 0,1 0 0,-1 0 0,0 0 0,0 0 0,0 0 0,-1 0 0,0-1 0,1 1 1,-1-7-1,-1 13 1343</inkml:trace>
  <inkml:trace contextRef="#ctx0" brushRef="#br0" timeOffset="2050.01">1667 126 3634,'0'-11'2702,"-1"4"2026,-4 10-1356,-11 9-3663,-40 26 399,2 2 0,1 3 0,2 1 0,3 3 0,-83 102 0,138-155-93,0 0-1,0 0 1,0 1-1,1 0 0,0 0 1,0 1-1,0 0 0,0 0 1,1 1-1,0 0 0,-1 1 1,1 0-1,0 0 0,0 1 1,0 0-1,0 0 0,0 1 1,0 1-1,0-1 1,16 4-1,-17-1-16,0 1 0,0 0 1,-1 0-1,1 0 0,-1 1 0,0 0 1,0 0-1,-1 1 0,10 10 0,3 7-5,25 37-1,-30-39 3,1 0 0,21 22 0,-27-32 7,-7-9 3,0 1 0,0 0 0,0-1 0,1 0 0,-1 1 0,0-1 0,1 0 0,-1 0 0,1 0 0,0-1 0,0 1 0,3 1 0,-5-3-9,1 0 1,-1 0 0,0-1 0,0 1-1,0 0 1,0-1 0,0 1 0,0-1-1,0 1 1,0-1 0,0 1-1,0-1 1,0 0 0,0 1 0,-1-1-1,1 0 1,0 0 0,0 0 0,-1 1-1,1-1 1,0 0 0,-1 0 0,1 0-1,-1 0 1,0 0 0,1 0 0,-1 0-1,0-1 1,1 1 0,-1 0 0,0-1-1,3-42-59,-3 28 55,4-59 31,-5-84 0,-1-17 8,3 133-20,-3 0-1,-8-57 1,10 89 684,0 9-740,-3 4-117,-7 5 109,3-1 74,0-1 0,1 1 0,0 0 1,0 1-1,-6 9 0,8-11-18,1 0 0,-1 0-1,0-1 1,0 0 0,0 1 0,-1-1-1,1-1 1,-1 1 0,0-1-1,0 0 1,-10 5 0,12-7-653</inkml:trace>
</inkml:ink>
</file>

<file path=word/theme/theme1.xml><?xml version="1.0" encoding="utf-8"?>
<a:theme xmlns:a="http://schemas.openxmlformats.org/drawingml/2006/main" name="Office Theme">
  <a:themeElements>
    <a:clrScheme name="MARA">
      <a:dk1>
        <a:srgbClr val="000000"/>
      </a:dk1>
      <a:lt1>
        <a:srgbClr val="FFFFFF"/>
      </a:lt1>
      <a:dk2>
        <a:srgbClr val="062C38"/>
      </a:dk2>
      <a:lt2>
        <a:srgbClr val="F2F2F2"/>
      </a:lt2>
      <a:accent1>
        <a:srgbClr val="249492"/>
      </a:accent1>
      <a:accent2>
        <a:srgbClr val="0B6D77"/>
      </a:accent2>
      <a:accent3>
        <a:srgbClr val="F3C10B"/>
      </a:accent3>
      <a:accent4>
        <a:srgbClr val="54597C"/>
      </a:accent4>
      <a:accent5>
        <a:srgbClr val="7ABA12"/>
      </a:accent5>
      <a:accent6>
        <a:srgbClr val="EA3E57"/>
      </a:accent6>
      <a:hlink>
        <a:srgbClr val="208381"/>
      </a:hlink>
      <a:folHlink>
        <a:srgbClr val="74C2C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CAA5-B3FA-45D9-8381-4C44E850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CopyrightTemplate_Generic.dotx</Template>
  <TotalTime>4</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Valérie Godin</dc:creator>
  <cp:lastModifiedBy>Melissa Filiatrault</cp:lastModifiedBy>
  <cp:revision>3</cp:revision>
  <cp:lastPrinted>2014-11-13T15:37:00Z</cp:lastPrinted>
  <dcterms:created xsi:type="dcterms:W3CDTF">2024-06-18T19:20:00Z</dcterms:created>
  <dcterms:modified xsi:type="dcterms:W3CDTF">2025-01-09T16:23:00Z</dcterms:modified>
</cp:coreProperties>
</file>